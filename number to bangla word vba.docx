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AE8D" w14:textId="77777777" w:rsidR="004C2862" w:rsidRDefault="004C2862" w:rsidP="004C2862">
      <w:r>
        <w:t xml:space="preserve">Attribute </w:t>
      </w:r>
      <w:proofErr w:type="spellStart"/>
      <w:r>
        <w:t>VB_Name</w:t>
      </w:r>
      <w:proofErr w:type="spellEnd"/>
      <w:r>
        <w:t xml:space="preserve"> = "Module1"</w:t>
      </w:r>
    </w:p>
    <w:p w14:paraId="01D543DF" w14:textId="77777777" w:rsidR="004C2862" w:rsidRDefault="004C2862" w:rsidP="004C2862">
      <w:r>
        <w:t xml:space="preserve">'Attribute </w:t>
      </w:r>
      <w:proofErr w:type="spellStart"/>
      <w:r>
        <w:t>VB_Name</w:t>
      </w:r>
      <w:proofErr w:type="spellEnd"/>
      <w:r>
        <w:t xml:space="preserve"> = "Module2"</w:t>
      </w:r>
    </w:p>
    <w:p w14:paraId="6D99842C" w14:textId="77777777" w:rsidR="004C2862" w:rsidRDefault="004C2862" w:rsidP="004C2862">
      <w:r>
        <w:t>' ***</w:t>
      </w:r>
      <w:proofErr w:type="gramStart"/>
      <w:r>
        <w:t>*  Author</w:t>
      </w:r>
      <w:proofErr w:type="gramEnd"/>
      <w:r>
        <w:t xml:space="preserve">          : Abdulla Al Mamun</w:t>
      </w:r>
    </w:p>
    <w:p w14:paraId="357074BD" w14:textId="77777777" w:rsidR="004C2862" w:rsidRDefault="004C2862" w:rsidP="004C2862">
      <w:r>
        <w:t>' ***</w:t>
      </w:r>
      <w:proofErr w:type="gramStart"/>
      <w:r>
        <w:t>*  Tittle</w:t>
      </w:r>
      <w:proofErr w:type="gramEnd"/>
      <w:r>
        <w:t xml:space="preserve">          : Converting Currency(Bengali System) to Words</w:t>
      </w:r>
    </w:p>
    <w:p w14:paraId="363B3EAB" w14:textId="77777777" w:rsidR="004C2862" w:rsidRDefault="004C2862" w:rsidP="004C2862">
      <w:r>
        <w:t>' ***</w:t>
      </w:r>
      <w:proofErr w:type="gramStart"/>
      <w:r>
        <w:t>*  Copyright</w:t>
      </w:r>
      <w:proofErr w:type="gramEnd"/>
      <w:r>
        <w:t xml:space="preserve"> Owner : Mamun Academy</w:t>
      </w:r>
    </w:p>
    <w:p w14:paraId="19DFEEF4" w14:textId="77777777" w:rsidR="004C2862" w:rsidRDefault="004C2862" w:rsidP="004C2862">
      <w:r>
        <w:t>' ***</w:t>
      </w:r>
      <w:proofErr w:type="gramStart"/>
      <w:r>
        <w:t>*  Description</w:t>
      </w:r>
      <w:proofErr w:type="gramEnd"/>
      <w:r>
        <w:t xml:space="preserve">     : This utility converts currencies in Bengali numbering system to words.</w:t>
      </w:r>
    </w:p>
    <w:p w14:paraId="3EDECF65" w14:textId="77777777" w:rsidR="004C2862" w:rsidRDefault="004C2862" w:rsidP="004C2862">
      <w:r>
        <w:t>' ***</w:t>
      </w:r>
      <w:proofErr w:type="gramStart"/>
      <w:r>
        <w:t>*  Limitations</w:t>
      </w:r>
      <w:proofErr w:type="gramEnd"/>
      <w:r>
        <w:t xml:space="preserve">     : Converts only </w:t>
      </w:r>
      <w:proofErr w:type="spellStart"/>
      <w:r>
        <w:t>upto</w:t>
      </w:r>
      <w:proofErr w:type="spellEnd"/>
      <w:r>
        <w:t xml:space="preserve"> 10,00,00,000( Ten Crores)</w:t>
      </w:r>
    </w:p>
    <w:p w14:paraId="04C73DD8" w14:textId="77777777" w:rsidR="004C2862" w:rsidRDefault="004C2862" w:rsidP="004C2862"/>
    <w:p w14:paraId="6A9C4D60" w14:textId="77777777" w:rsidR="004C2862" w:rsidRDefault="004C2862" w:rsidP="004C2862">
      <w:r>
        <w:t xml:space="preserve">Function </w:t>
      </w:r>
      <w:proofErr w:type="spellStart"/>
      <w:proofErr w:type="gramStart"/>
      <w:r>
        <w:t>ConvertCurrencyToBangla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MyNumber</w:t>
      </w:r>
      <w:proofErr w:type="spellEnd"/>
      <w:r>
        <w:t>)</w:t>
      </w:r>
    </w:p>
    <w:p w14:paraId="095147C7" w14:textId="77777777" w:rsidR="004C2862" w:rsidRDefault="004C2862" w:rsidP="004C2862">
      <w:r>
        <w:t>Dim Temp</w:t>
      </w:r>
    </w:p>
    <w:p w14:paraId="0E3B3FFD" w14:textId="77777777" w:rsidR="004C2862" w:rsidRDefault="004C2862" w:rsidP="004C2862">
      <w:r>
        <w:t xml:space="preserve">         Dim Rupees, Paise</w:t>
      </w:r>
    </w:p>
    <w:p w14:paraId="12128436" w14:textId="77777777" w:rsidR="004C2862" w:rsidRDefault="004C2862" w:rsidP="004C2862">
      <w:r>
        <w:t xml:space="preserve">         Dim </w:t>
      </w:r>
      <w:proofErr w:type="spellStart"/>
      <w:r>
        <w:t>DecimalPlace</w:t>
      </w:r>
      <w:proofErr w:type="spellEnd"/>
      <w:r>
        <w:t>, Count</w:t>
      </w:r>
    </w:p>
    <w:p w14:paraId="6B66C10A" w14:textId="77777777" w:rsidR="004C2862" w:rsidRDefault="004C2862" w:rsidP="004C2862">
      <w:r>
        <w:t xml:space="preserve">         </w:t>
      </w:r>
      <w:proofErr w:type="spellStart"/>
      <w:r>
        <w:t>ReDim</w:t>
      </w:r>
      <w:proofErr w:type="spellEnd"/>
      <w:r>
        <w:t xml:space="preserve"> </w:t>
      </w:r>
      <w:proofErr w:type="gramStart"/>
      <w:r>
        <w:t>Place(</w:t>
      </w:r>
      <w:proofErr w:type="gramEnd"/>
      <w:r>
        <w:t>9) As String</w:t>
      </w:r>
    </w:p>
    <w:p w14:paraId="60088A07" w14:textId="1CE67B78" w:rsidR="004C2862" w:rsidRDefault="004C2862" w:rsidP="004C2862">
      <w:r>
        <w:t xml:space="preserve">         </w:t>
      </w:r>
      <w:proofErr w:type="gramStart"/>
      <w:r>
        <w:t>Place(</w:t>
      </w:r>
      <w:proofErr w:type="gramEnd"/>
      <w:r>
        <w:t xml:space="preserve">2) = </w:t>
      </w:r>
      <w:r>
        <w:t>“</w:t>
      </w:r>
      <w:r>
        <w:rPr>
          <w:rFonts w:cs="Vrinda"/>
          <w:cs/>
          <w:lang w:bidi="bn-IN"/>
        </w:rPr>
        <w:t>হাজার”</w:t>
      </w:r>
    </w:p>
    <w:p w14:paraId="42A40FE0" w14:textId="21ACCD72" w:rsidR="004C2862" w:rsidRDefault="004C2862" w:rsidP="004C2862">
      <w:r>
        <w:t xml:space="preserve">         </w:t>
      </w:r>
      <w:proofErr w:type="gramStart"/>
      <w:r>
        <w:t>Place(</w:t>
      </w:r>
      <w:proofErr w:type="gramEnd"/>
      <w:r>
        <w:t xml:space="preserve">3) = </w:t>
      </w:r>
      <w:r>
        <w:t>“</w:t>
      </w:r>
      <w:r>
        <w:rPr>
          <w:rFonts w:cs="Vrinda"/>
          <w:cs/>
          <w:lang w:bidi="bn-IN"/>
        </w:rPr>
        <w:t>লক্ষ”</w:t>
      </w:r>
    </w:p>
    <w:p w14:paraId="2B01DC58" w14:textId="5B964CE2" w:rsidR="004C2862" w:rsidRDefault="004C2862" w:rsidP="004C2862">
      <w:r>
        <w:t xml:space="preserve">         </w:t>
      </w:r>
      <w:proofErr w:type="gramStart"/>
      <w:r>
        <w:t>Place(</w:t>
      </w:r>
      <w:proofErr w:type="gramEnd"/>
      <w:r>
        <w:t xml:space="preserve">4) = </w:t>
      </w:r>
      <w:r>
        <w:t>“</w:t>
      </w:r>
      <w:r>
        <w:rPr>
          <w:rFonts w:cs="Vrinda"/>
          <w:cs/>
          <w:lang w:bidi="bn-IN"/>
        </w:rPr>
        <w:t>কোটি”</w:t>
      </w:r>
    </w:p>
    <w:p w14:paraId="016ED8E4" w14:textId="77777777" w:rsidR="004C2862" w:rsidRDefault="004C2862" w:rsidP="004C2862">
      <w:r>
        <w:t xml:space="preserve">      '   </w:t>
      </w:r>
      <w:proofErr w:type="gramStart"/>
      <w:r>
        <w:t>Place(</w:t>
      </w:r>
      <w:proofErr w:type="gramEnd"/>
      <w:r>
        <w:t>5) = " Hundred Core "</w:t>
      </w:r>
    </w:p>
    <w:p w14:paraId="148349CB" w14:textId="77777777" w:rsidR="004C2862" w:rsidRDefault="004C2862" w:rsidP="004C2862">
      <w:r>
        <w:t xml:space="preserve">         ' Convert </w:t>
      </w:r>
      <w:proofErr w:type="spellStart"/>
      <w:r>
        <w:t>MyNumber</w:t>
      </w:r>
      <w:proofErr w:type="spellEnd"/>
      <w:r>
        <w:t xml:space="preserve"> to a string, trimming extra spaces.</w:t>
      </w:r>
    </w:p>
    <w:p w14:paraId="0BB2B59C" w14:textId="77777777" w:rsidR="004C2862" w:rsidRDefault="004C2862" w:rsidP="004C2862">
      <w:r>
        <w:t xml:space="preserve">   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Trim(</w:t>
      </w:r>
      <w:proofErr w:type="gramEnd"/>
      <w:r>
        <w:t>Str(</w:t>
      </w:r>
      <w:proofErr w:type="spellStart"/>
      <w:r>
        <w:t>MyNumber</w:t>
      </w:r>
      <w:proofErr w:type="spellEnd"/>
      <w:r>
        <w:t>))</w:t>
      </w:r>
    </w:p>
    <w:p w14:paraId="61EDDDE0" w14:textId="77777777" w:rsidR="004C2862" w:rsidRDefault="004C2862" w:rsidP="004C2862">
      <w:r>
        <w:t xml:space="preserve">         ' Find decimal place.</w:t>
      </w:r>
    </w:p>
    <w:p w14:paraId="7D65C568" w14:textId="77777777" w:rsidR="004C2862" w:rsidRDefault="004C2862" w:rsidP="004C2862">
      <w:r>
        <w:t xml:space="preserve">         </w:t>
      </w:r>
      <w:proofErr w:type="spellStart"/>
      <w:r>
        <w:t>DecimalPlace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MyNumber</w:t>
      </w:r>
      <w:proofErr w:type="spellEnd"/>
      <w:r>
        <w:t>, ".")</w:t>
      </w:r>
    </w:p>
    <w:p w14:paraId="44532602" w14:textId="77777777" w:rsidR="004C2862" w:rsidRDefault="004C2862" w:rsidP="004C2862">
      <w:r>
        <w:t xml:space="preserve">         ' If we find decimal place...</w:t>
      </w:r>
    </w:p>
    <w:p w14:paraId="44E6050D" w14:textId="77777777" w:rsidR="004C2862" w:rsidRDefault="004C2862" w:rsidP="004C2862">
      <w:r>
        <w:t xml:space="preserve">         If </w:t>
      </w:r>
      <w:proofErr w:type="spellStart"/>
      <w:r>
        <w:t>DecimalPlace</w:t>
      </w:r>
      <w:proofErr w:type="spellEnd"/>
      <w:r>
        <w:t xml:space="preserve"> &gt; 0 Then</w:t>
      </w:r>
    </w:p>
    <w:p w14:paraId="475C93E5" w14:textId="77777777" w:rsidR="004C2862" w:rsidRDefault="004C2862" w:rsidP="004C2862">
      <w:r>
        <w:t xml:space="preserve">            ' Convert Paise</w:t>
      </w:r>
    </w:p>
    <w:p w14:paraId="45A29FAB" w14:textId="77777777" w:rsidR="004C2862" w:rsidRDefault="004C2862" w:rsidP="004C2862">
      <w:r>
        <w:t xml:space="preserve">            Temp = </w:t>
      </w:r>
      <w:proofErr w:type="gramStart"/>
      <w:r>
        <w:t>Left(</w:t>
      </w:r>
      <w:proofErr w:type="gramEnd"/>
      <w:r>
        <w:t>Mid(</w:t>
      </w:r>
      <w:proofErr w:type="spellStart"/>
      <w:r>
        <w:t>MyNumber</w:t>
      </w:r>
      <w:proofErr w:type="spellEnd"/>
      <w:r>
        <w:t xml:space="preserve">, </w:t>
      </w:r>
      <w:proofErr w:type="spellStart"/>
      <w:r>
        <w:t>DecimalPlace</w:t>
      </w:r>
      <w:proofErr w:type="spellEnd"/>
      <w:r>
        <w:t xml:space="preserve"> + 1) &amp; "00", 2)</w:t>
      </w:r>
    </w:p>
    <w:p w14:paraId="0AD4370B" w14:textId="77777777" w:rsidR="004C2862" w:rsidRDefault="004C2862" w:rsidP="004C2862">
      <w:r>
        <w:t xml:space="preserve">            Paise = </w:t>
      </w:r>
      <w:proofErr w:type="spellStart"/>
      <w:proofErr w:type="gramStart"/>
      <w:r>
        <w:t>ConvertTens</w:t>
      </w:r>
      <w:proofErr w:type="spellEnd"/>
      <w:r>
        <w:t>(</w:t>
      </w:r>
      <w:proofErr w:type="gramEnd"/>
      <w:r>
        <w:t>Temp)</w:t>
      </w:r>
    </w:p>
    <w:p w14:paraId="0A506542" w14:textId="77777777" w:rsidR="004C2862" w:rsidRDefault="004C2862" w:rsidP="004C2862">
      <w:r>
        <w:t xml:space="preserve">            ' Strip off Paise from remainder to convert.</w:t>
      </w:r>
    </w:p>
    <w:p w14:paraId="49495AA9" w14:textId="77777777" w:rsidR="004C2862" w:rsidRDefault="004C2862" w:rsidP="004C2862">
      <w:r>
        <w:t xml:space="preserve">      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Trim(</w:t>
      </w:r>
      <w:proofErr w:type="gramEnd"/>
      <w:r>
        <w:t>Left(</w:t>
      </w:r>
      <w:proofErr w:type="spellStart"/>
      <w:r>
        <w:t>MyNumber</w:t>
      </w:r>
      <w:proofErr w:type="spellEnd"/>
      <w:r>
        <w:t xml:space="preserve">, </w:t>
      </w:r>
      <w:proofErr w:type="spellStart"/>
      <w:r>
        <w:t>DecimalPlace</w:t>
      </w:r>
      <w:proofErr w:type="spellEnd"/>
      <w:r>
        <w:t xml:space="preserve"> - 1))</w:t>
      </w:r>
    </w:p>
    <w:p w14:paraId="1E27DC63" w14:textId="77777777" w:rsidR="004C2862" w:rsidRDefault="004C2862" w:rsidP="004C2862">
      <w:r>
        <w:t xml:space="preserve">         End If</w:t>
      </w:r>
    </w:p>
    <w:p w14:paraId="7A3E9761" w14:textId="77777777" w:rsidR="004C2862" w:rsidRDefault="004C2862" w:rsidP="004C2862">
      <w:r>
        <w:t xml:space="preserve">         Count = 1</w:t>
      </w:r>
    </w:p>
    <w:p w14:paraId="4E426723" w14:textId="77777777" w:rsidR="004C2862" w:rsidRDefault="004C2862" w:rsidP="004C2862">
      <w:r>
        <w:t xml:space="preserve">         </w:t>
      </w:r>
    </w:p>
    <w:p w14:paraId="647B9024" w14:textId="77777777" w:rsidR="004C2862" w:rsidRDefault="004C2862" w:rsidP="004C2862">
      <w:r>
        <w:t xml:space="preserve">         Do While </w:t>
      </w:r>
      <w:proofErr w:type="spellStart"/>
      <w:r>
        <w:t>MyNumber</w:t>
      </w:r>
      <w:proofErr w:type="spellEnd"/>
      <w:r>
        <w:t xml:space="preserve"> &lt;&gt; ""</w:t>
      </w:r>
    </w:p>
    <w:p w14:paraId="73559A87" w14:textId="77777777" w:rsidR="004C2862" w:rsidRDefault="004C2862" w:rsidP="004C2862">
      <w:r>
        <w:t xml:space="preserve">                 If Count = 1 Then</w:t>
      </w:r>
    </w:p>
    <w:p w14:paraId="36162B00" w14:textId="77777777" w:rsidR="004C2862" w:rsidRDefault="004C2862" w:rsidP="004C2862">
      <w:r>
        <w:t xml:space="preserve">                </w:t>
      </w:r>
    </w:p>
    <w:p w14:paraId="0B7C5F84" w14:textId="77777777" w:rsidR="004C2862" w:rsidRDefault="004C2862" w:rsidP="004C2862">
      <w:r>
        <w:t xml:space="preserve">                   Temp = </w:t>
      </w:r>
      <w:proofErr w:type="spellStart"/>
      <w:proofErr w:type="gramStart"/>
      <w:r>
        <w:t>ConvertHundreds</w:t>
      </w:r>
      <w:proofErr w:type="spellEnd"/>
      <w:r>
        <w:t>(</w:t>
      </w:r>
      <w:proofErr w:type="gramEnd"/>
      <w:r>
        <w:t>Right(</w:t>
      </w:r>
      <w:proofErr w:type="spellStart"/>
      <w:r>
        <w:t>MyNumber</w:t>
      </w:r>
      <w:proofErr w:type="spellEnd"/>
      <w:r>
        <w:t>, 3))</w:t>
      </w:r>
    </w:p>
    <w:p w14:paraId="3D690D7D" w14:textId="77777777" w:rsidR="004C2862" w:rsidRDefault="004C2862" w:rsidP="004C2862">
      <w:r>
        <w:t xml:space="preserve">                     </w:t>
      </w:r>
    </w:p>
    <w:p w14:paraId="023759A4" w14:textId="77777777" w:rsidR="004C2862" w:rsidRDefault="004C2862" w:rsidP="004C2862">
      <w:r>
        <w:t xml:space="preserve">                    If Temp &lt;&gt; "" Then Rupees = Temp &amp; </w:t>
      </w:r>
      <w:proofErr w:type="gramStart"/>
      <w:r>
        <w:t>Place(</w:t>
      </w:r>
      <w:proofErr w:type="gramEnd"/>
      <w:r>
        <w:t>Count) &amp; Rupees</w:t>
      </w:r>
    </w:p>
    <w:p w14:paraId="2076AB44" w14:textId="77777777" w:rsidR="004C2862" w:rsidRDefault="004C2862" w:rsidP="004C2862">
      <w:r>
        <w:t xml:space="preserve">                    If </w:t>
      </w:r>
      <w:proofErr w:type="gramStart"/>
      <w:r>
        <w:t>Len(</w:t>
      </w:r>
      <w:proofErr w:type="spellStart"/>
      <w:proofErr w:type="gramEnd"/>
      <w:r>
        <w:t>MyNumber</w:t>
      </w:r>
      <w:proofErr w:type="spellEnd"/>
      <w:r>
        <w:t>) &gt; 3 Then</w:t>
      </w:r>
    </w:p>
    <w:p w14:paraId="03951C83" w14:textId="77777777" w:rsidR="004C2862" w:rsidRDefault="004C2862" w:rsidP="004C2862">
      <w:r>
        <w:t xml:space="preserve">                       ' Remove last 3 converted digits from </w:t>
      </w:r>
      <w:proofErr w:type="spellStart"/>
      <w:r>
        <w:t>MyNumber</w:t>
      </w:r>
      <w:proofErr w:type="spellEnd"/>
      <w:r>
        <w:t>.</w:t>
      </w:r>
    </w:p>
    <w:p w14:paraId="0A7378AD" w14:textId="77777777" w:rsidR="004C2862" w:rsidRDefault="004C2862" w:rsidP="004C2862">
      <w:r>
        <w:t xml:space="preserve">                 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Left(</w:t>
      </w:r>
      <w:proofErr w:type="spellStart"/>
      <w:proofErr w:type="gramEnd"/>
      <w:r>
        <w:t>MyNumber</w:t>
      </w:r>
      <w:proofErr w:type="spellEnd"/>
      <w:r>
        <w:t>, Len(</w:t>
      </w:r>
      <w:proofErr w:type="spellStart"/>
      <w:r>
        <w:t>MyNumber</w:t>
      </w:r>
      <w:proofErr w:type="spellEnd"/>
      <w:r>
        <w:t>) - 3)</w:t>
      </w:r>
    </w:p>
    <w:p w14:paraId="0AE94956" w14:textId="77777777" w:rsidR="004C2862" w:rsidRDefault="004C2862" w:rsidP="004C2862">
      <w:r>
        <w:t xml:space="preserve">                    Else</w:t>
      </w:r>
    </w:p>
    <w:p w14:paraId="32AF1C78" w14:textId="77777777" w:rsidR="004C2862" w:rsidRDefault="004C2862" w:rsidP="004C2862">
      <w:r>
        <w:t xml:space="preserve">                       </w:t>
      </w:r>
      <w:proofErr w:type="spellStart"/>
      <w:r>
        <w:t>MyNumber</w:t>
      </w:r>
      <w:proofErr w:type="spellEnd"/>
      <w:r>
        <w:t xml:space="preserve"> = ""</w:t>
      </w:r>
    </w:p>
    <w:p w14:paraId="02E3F23A" w14:textId="77777777" w:rsidR="004C2862" w:rsidRDefault="004C2862" w:rsidP="004C2862">
      <w:r>
        <w:t xml:space="preserve">                    End If</w:t>
      </w:r>
    </w:p>
    <w:p w14:paraId="7DD04B3F" w14:textId="77777777" w:rsidR="004C2862" w:rsidRDefault="004C2862" w:rsidP="004C2862">
      <w:r>
        <w:lastRenderedPageBreak/>
        <w:t xml:space="preserve">                    Count = Count + 1</w:t>
      </w:r>
    </w:p>
    <w:p w14:paraId="3AE3A839" w14:textId="77777777" w:rsidR="004C2862" w:rsidRDefault="004C2862" w:rsidP="004C2862">
      <w:r>
        <w:t xml:space="preserve">                 Else</w:t>
      </w:r>
    </w:p>
    <w:p w14:paraId="4AB978AF" w14:textId="77777777" w:rsidR="004C2862" w:rsidRDefault="004C2862" w:rsidP="004C2862">
      <w:r>
        <w:t xml:space="preserve">                 ' Convert last 3 digits of </w:t>
      </w:r>
      <w:proofErr w:type="spellStart"/>
      <w:r>
        <w:t>MyNumber</w:t>
      </w:r>
      <w:proofErr w:type="spellEnd"/>
      <w:r>
        <w:t xml:space="preserve"> to Bangla Rupees.</w:t>
      </w:r>
    </w:p>
    <w:p w14:paraId="4857B395" w14:textId="77777777" w:rsidR="004C2862" w:rsidRDefault="004C2862" w:rsidP="004C2862">
      <w:r>
        <w:t xml:space="preserve">                 If </w:t>
      </w:r>
      <w:proofErr w:type="gramStart"/>
      <w:r>
        <w:t>Len(</w:t>
      </w:r>
      <w:proofErr w:type="spellStart"/>
      <w:proofErr w:type="gramEnd"/>
      <w:r>
        <w:t>MyNumber</w:t>
      </w:r>
      <w:proofErr w:type="spellEnd"/>
      <w:r>
        <w:t>) = 1 Then</w:t>
      </w:r>
    </w:p>
    <w:p w14:paraId="67912515" w14:textId="77777777" w:rsidR="004C2862" w:rsidRDefault="004C2862" w:rsidP="004C2862">
      <w:r>
        <w:t xml:space="preserve">                 Temp = </w:t>
      </w:r>
      <w:proofErr w:type="spellStart"/>
      <w:proofErr w:type="gramStart"/>
      <w:r>
        <w:t>ConvertDigit</w:t>
      </w:r>
      <w:proofErr w:type="spellEnd"/>
      <w:r>
        <w:t>(</w:t>
      </w:r>
      <w:proofErr w:type="spellStart"/>
      <w:proofErr w:type="gramEnd"/>
      <w:r>
        <w:t>MyNumber</w:t>
      </w:r>
      <w:proofErr w:type="spellEnd"/>
      <w:r>
        <w:t>)</w:t>
      </w:r>
    </w:p>
    <w:p w14:paraId="46487B2F" w14:textId="77777777" w:rsidR="004C2862" w:rsidRDefault="004C2862" w:rsidP="004C2862">
      <w:r>
        <w:t xml:space="preserve">                 Else</w:t>
      </w:r>
    </w:p>
    <w:p w14:paraId="65AA8AC5" w14:textId="77777777" w:rsidR="004C2862" w:rsidRDefault="004C2862" w:rsidP="004C2862">
      <w:r>
        <w:t xml:space="preserve">                 Temp = </w:t>
      </w:r>
      <w:proofErr w:type="spellStart"/>
      <w:proofErr w:type="gramStart"/>
      <w:r>
        <w:t>ConvertTens</w:t>
      </w:r>
      <w:proofErr w:type="spellEnd"/>
      <w:r>
        <w:t>(</w:t>
      </w:r>
      <w:proofErr w:type="gramEnd"/>
      <w:r>
        <w:t>Right(</w:t>
      </w:r>
      <w:proofErr w:type="spellStart"/>
      <w:r>
        <w:t>MyNumber</w:t>
      </w:r>
      <w:proofErr w:type="spellEnd"/>
      <w:r>
        <w:t>, 2))</w:t>
      </w:r>
    </w:p>
    <w:p w14:paraId="5A9A9975" w14:textId="77777777" w:rsidR="004C2862" w:rsidRDefault="004C2862" w:rsidP="004C2862">
      <w:r>
        <w:t xml:space="preserve">                 End If</w:t>
      </w:r>
    </w:p>
    <w:p w14:paraId="77FDFAF0" w14:textId="77777777" w:rsidR="004C2862" w:rsidRDefault="004C2862" w:rsidP="004C2862">
      <w:r>
        <w:t xml:space="preserve">                    If Temp &lt;&gt; "" Then Rupees = Temp &amp; </w:t>
      </w:r>
      <w:proofErr w:type="gramStart"/>
      <w:r>
        <w:t>Place(</w:t>
      </w:r>
      <w:proofErr w:type="gramEnd"/>
      <w:r>
        <w:t>Count) &amp; Rupees</w:t>
      </w:r>
    </w:p>
    <w:p w14:paraId="6590B66E" w14:textId="77777777" w:rsidR="004C2862" w:rsidRDefault="004C2862" w:rsidP="004C2862">
      <w:r>
        <w:t xml:space="preserve">                    If </w:t>
      </w:r>
      <w:proofErr w:type="gramStart"/>
      <w:r>
        <w:t>Len(</w:t>
      </w:r>
      <w:proofErr w:type="spellStart"/>
      <w:proofErr w:type="gramEnd"/>
      <w:r>
        <w:t>MyNumber</w:t>
      </w:r>
      <w:proofErr w:type="spellEnd"/>
      <w:r>
        <w:t>) &gt;= 3 Then</w:t>
      </w:r>
    </w:p>
    <w:p w14:paraId="7BB393DE" w14:textId="77777777" w:rsidR="004C2862" w:rsidRDefault="004C2862" w:rsidP="004C2862">
      <w:r>
        <w:t xml:space="preserve">                       ' Remove last 3 converted digits from </w:t>
      </w:r>
      <w:proofErr w:type="spellStart"/>
      <w:r>
        <w:t>MyNumber</w:t>
      </w:r>
      <w:proofErr w:type="spellEnd"/>
      <w:r>
        <w:t>.</w:t>
      </w:r>
    </w:p>
    <w:p w14:paraId="333C99CB" w14:textId="77777777" w:rsidR="004C2862" w:rsidRDefault="004C2862" w:rsidP="004C2862">
      <w:r>
        <w:t xml:space="preserve">                 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Left(</w:t>
      </w:r>
      <w:proofErr w:type="spellStart"/>
      <w:proofErr w:type="gramEnd"/>
      <w:r>
        <w:t>MyNumber</w:t>
      </w:r>
      <w:proofErr w:type="spellEnd"/>
      <w:r>
        <w:t>, Len(</w:t>
      </w:r>
      <w:proofErr w:type="spellStart"/>
      <w:r>
        <w:t>MyNumber</w:t>
      </w:r>
      <w:proofErr w:type="spellEnd"/>
      <w:r>
        <w:t>) - 2)</w:t>
      </w:r>
    </w:p>
    <w:p w14:paraId="36E4DB2F" w14:textId="77777777" w:rsidR="004C2862" w:rsidRDefault="004C2862" w:rsidP="004C2862">
      <w:r>
        <w:t xml:space="preserve">                    Else</w:t>
      </w:r>
    </w:p>
    <w:p w14:paraId="04B97D22" w14:textId="77777777" w:rsidR="004C2862" w:rsidRDefault="004C2862" w:rsidP="004C2862">
      <w:r>
        <w:t xml:space="preserve">                       </w:t>
      </w:r>
      <w:proofErr w:type="spellStart"/>
      <w:r>
        <w:t>MyNumber</w:t>
      </w:r>
      <w:proofErr w:type="spellEnd"/>
      <w:r>
        <w:t xml:space="preserve"> = ""</w:t>
      </w:r>
    </w:p>
    <w:p w14:paraId="5B0239C5" w14:textId="77777777" w:rsidR="004C2862" w:rsidRDefault="004C2862" w:rsidP="004C2862">
      <w:r>
        <w:t xml:space="preserve">                    End If</w:t>
      </w:r>
    </w:p>
    <w:p w14:paraId="7F6F3226" w14:textId="77777777" w:rsidR="004C2862" w:rsidRDefault="004C2862" w:rsidP="004C2862">
      <w:r>
        <w:t xml:space="preserve">                    Count = Count + 1</w:t>
      </w:r>
    </w:p>
    <w:p w14:paraId="67E3D81C" w14:textId="77777777" w:rsidR="004C2862" w:rsidRDefault="004C2862" w:rsidP="004C2862">
      <w:r>
        <w:t xml:space="preserve">                    End If</w:t>
      </w:r>
    </w:p>
    <w:p w14:paraId="2AE69133" w14:textId="77777777" w:rsidR="004C2862" w:rsidRDefault="004C2862" w:rsidP="004C2862">
      <w:r>
        <w:t xml:space="preserve">         Loop</w:t>
      </w:r>
    </w:p>
    <w:p w14:paraId="6A5D2200" w14:textId="77777777" w:rsidR="004C2862" w:rsidRDefault="004C2862" w:rsidP="004C2862">
      <w:r>
        <w:t xml:space="preserve">         ' Clean up Rupees.</w:t>
      </w:r>
    </w:p>
    <w:p w14:paraId="11EE36FD" w14:textId="77777777" w:rsidR="004C2862" w:rsidRDefault="004C2862" w:rsidP="004C2862">
      <w:r>
        <w:t xml:space="preserve">         Select Case Rupees</w:t>
      </w:r>
    </w:p>
    <w:p w14:paraId="7AC04B58" w14:textId="77777777" w:rsidR="004C2862" w:rsidRDefault="004C2862" w:rsidP="004C2862">
      <w:r>
        <w:t xml:space="preserve">            Case ""</w:t>
      </w:r>
    </w:p>
    <w:p w14:paraId="3E175B17" w14:textId="77777777" w:rsidR="004C2862" w:rsidRDefault="004C2862" w:rsidP="004C2862">
      <w:r>
        <w:t xml:space="preserve">               Rupees = ""</w:t>
      </w:r>
    </w:p>
    <w:p w14:paraId="210E5F65" w14:textId="77777777" w:rsidR="004C2862" w:rsidRDefault="004C2862" w:rsidP="004C2862">
      <w:r>
        <w:t xml:space="preserve">            Case Else</w:t>
      </w:r>
    </w:p>
    <w:p w14:paraId="3F6E5798" w14:textId="7D099AE0" w:rsidR="004C2862" w:rsidRDefault="004C2862" w:rsidP="004C2862">
      <w:r>
        <w:t xml:space="preserve">               Rupees = Rupees &amp; </w:t>
      </w:r>
      <w:r>
        <w:t>“</w:t>
      </w:r>
      <w:r>
        <w:rPr>
          <w:rFonts w:cs="Vrinda"/>
          <w:cs/>
          <w:lang w:bidi="bn-IN"/>
        </w:rPr>
        <w:t>টাকা “</w:t>
      </w:r>
    </w:p>
    <w:p w14:paraId="07233B03" w14:textId="77777777" w:rsidR="004C2862" w:rsidRDefault="004C2862" w:rsidP="004C2862">
      <w:r>
        <w:t xml:space="preserve">         End Select</w:t>
      </w:r>
    </w:p>
    <w:p w14:paraId="6D9B9EEE" w14:textId="77777777" w:rsidR="004C2862" w:rsidRDefault="004C2862" w:rsidP="004C2862">
      <w:r>
        <w:t xml:space="preserve">         ' Clean up Paise.</w:t>
      </w:r>
    </w:p>
    <w:p w14:paraId="062CFD30" w14:textId="77777777" w:rsidR="004C2862" w:rsidRDefault="004C2862" w:rsidP="004C2862">
      <w:r>
        <w:t xml:space="preserve">         Select Case Paise</w:t>
      </w:r>
    </w:p>
    <w:p w14:paraId="06F9BD22" w14:textId="77777777" w:rsidR="004C2862" w:rsidRDefault="004C2862" w:rsidP="004C2862">
      <w:r>
        <w:t xml:space="preserve">            Case ""</w:t>
      </w:r>
    </w:p>
    <w:p w14:paraId="35D978A6" w14:textId="77777777" w:rsidR="004C2862" w:rsidRDefault="004C2862" w:rsidP="004C2862">
      <w:r>
        <w:t xml:space="preserve">               Paise = ""</w:t>
      </w:r>
    </w:p>
    <w:p w14:paraId="72F65417" w14:textId="77777777" w:rsidR="004C2862" w:rsidRDefault="004C2862" w:rsidP="004C2862">
      <w:r>
        <w:t xml:space="preserve">            Case Else</w:t>
      </w:r>
    </w:p>
    <w:p w14:paraId="6F04E3C0" w14:textId="77777777" w:rsidR="004C2862" w:rsidRDefault="004C2862" w:rsidP="004C2862">
      <w:r>
        <w:t xml:space="preserve">               Paise = " </w:t>
      </w:r>
      <w:proofErr w:type="spellStart"/>
      <w:r>
        <w:t>Ges</w:t>
      </w:r>
      <w:proofErr w:type="spellEnd"/>
      <w:r>
        <w:t xml:space="preserve"> " &amp; Paise &amp; " </w:t>
      </w:r>
      <w:proofErr w:type="spellStart"/>
      <w:r>
        <w:t>cqmv</w:t>
      </w:r>
      <w:proofErr w:type="spellEnd"/>
      <w:r>
        <w:t>"</w:t>
      </w:r>
    </w:p>
    <w:p w14:paraId="29A21E15" w14:textId="77777777" w:rsidR="004C2862" w:rsidRDefault="004C2862" w:rsidP="004C2862">
      <w:r>
        <w:t xml:space="preserve">         End Select</w:t>
      </w:r>
    </w:p>
    <w:p w14:paraId="4B68E3AB" w14:textId="77777777" w:rsidR="004C2862" w:rsidRDefault="004C2862" w:rsidP="004C2862">
      <w:r>
        <w:t xml:space="preserve">         </w:t>
      </w:r>
      <w:proofErr w:type="spellStart"/>
      <w:r>
        <w:t>ConvertCurrencyToBangla</w:t>
      </w:r>
      <w:proofErr w:type="spellEnd"/>
      <w:r>
        <w:t xml:space="preserve"> = Rupees &amp; Paise</w:t>
      </w:r>
    </w:p>
    <w:p w14:paraId="11F3015F" w14:textId="77777777" w:rsidR="004C2862" w:rsidRDefault="004C2862" w:rsidP="004C2862">
      <w:r>
        <w:t>End Function</w:t>
      </w:r>
    </w:p>
    <w:p w14:paraId="328862B8" w14:textId="77777777" w:rsidR="004C2862" w:rsidRDefault="004C2862" w:rsidP="004C2862">
      <w:r>
        <w:t xml:space="preserve">Private Function </w:t>
      </w:r>
      <w:proofErr w:type="spellStart"/>
      <w:proofErr w:type="gramStart"/>
      <w:r>
        <w:t>ConvertHundreds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MyNumber</w:t>
      </w:r>
      <w:proofErr w:type="spellEnd"/>
      <w:r>
        <w:t>)</w:t>
      </w:r>
    </w:p>
    <w:p w14:paraId="353FF214" w14:textId="77777777" w:rsidR="004C2862" w:rsidRDefault="004C2862" w:rsidP="004C2862">
      <w:r>
        <w:t xml:space="preserve">Dim Result </w:t>
      </w:r>
      <w:proofErr w:type="gramStart"/>
      <w:r>
        <w:t>As</w:t>
      </w:r>
      <w:proofErr w:type="gramEnd"/>
      <w:r>
        <w:t xml:space="preserve"> String</w:t>
      </w:r>
    </w:p>
    <w:p w14:paraId="7136BCCF" w14:textId="77777777" w:rsidR="004C2862" w:rsidRDefault="004C2862" w:rsidP="004C2862">
      <w:r>
        <w:t xml:space="preserve">         ' Exit if there is nothing to convert.</w:t>
      </w:r>
    </w:p>
    <w:p w14:paraId="5BF63F58" w14:textId="77777777" w:rsidR="004C2862" w:rsidRDefault="004C2862" w:rsidP="004C2862">
      <w:r>
        <w:t xml:space="preserve">         If </w:t>
      </w:r>
      <w:proofErr w:type="gramStart"/>
      <w:r>
        <w:t>Val(</w:t>
      </w:r>
      <w:proofErr w:type="spellStart"/>
      <w:proofErr w:type="gramEnd"/>
      <w:r>
        <w:t>MyNumber</w:t>
      </w:r>
      <w:proofErr w:type="spellEnd"/>
      <w:r>
        <w:t>) = 0 Then Exit Function</w:t>
      </w:r>
    </w:p>
    <w:p w14:paraId="10E8ED69" w14:textId="77777777" w:rsidR="004C2862" w:rsidRDefault="004C2862" w:rsidP="004C2862">
      <w:r>
        <w:t xml:space="preserve">         ' Append leading zeros to number.</w:t>
      </w:r>
    </w:p>
    <w:p w14:paraId="52E891D6" w14:textId="77777777" w:rsidR="004C2862" w:rsidRDefault="004C2862" w:rsidP="004C2862">
      <w:r>
        <w:t xml:space="preserve">   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Right(</w:t>
      </w:r>
      <w:proofErr w:type="gramEnd"/>
      <w:r>
        <w:t xml:space="preserve">"000" &amp; </w:t>
      </w:r>
      <w:proofErr w:type="spellStart"/>
      <w:r>
        <w:t>MyNumber</w:t>
      </w:r>
      <w:proofErr w:type="spellEnd"/>
      <w:r>
        <w:t>, 3)</w:t>
      </w:r>
    </w:p>
    <w:p w14:paraId="3F2F9D87" w14:textId="77777777" w:rsidR="004C2862" w:rsidRDefault="004C2862" w:rsidP="004C2862">
      <w:r>
        <w:t xml:space="preserve">         ' Do we have a </w:t>
      </w:r>
      <w:proofErr w:type="gramStart"/>
      <w:r>
        <w:t>hundreds</w:t>
      </w:r>
      <w:proofErr w:type="gramEnd"/>
      <w:r>
        <w:t xml:space="preserve"> place digit to convert?</w:t>
      </w:r>
    </w:p>
    <w:p w14:paraId="20BB1544" w14:textId="77777777" w:rsidR="004C2862" w:rsidRDefault="004C2862" w:rsidP="004C2862">
      <w:r>
        <w:t xml:space="preserve">         If </w:t>
      </w:r>
      <w:proofErr w:type="gramStart"/>
      <w:r>
        <w:t>Left(</w:t>
      </w:r>
      <w:proofErr w:type="spellStart"/>
      <w:proofErr w:type="gramEnd"/>
      <w:r>
        <w:t>MyNumber</w:t>
      </w:r>
      <w:proofErr w:type="spellEnd"/>
      <w:r>
        <w:t>, 1) &lt;&gt; "0" Then</w:t>
      </w:r>
    </w:p>
    <w:p w14:paraId="442BA7A5" w14:textId="1E50CF6A" w:rsidR="004C2862" w:rsidRDefault="004C2862" w:rsidP="004C2862">
      <w:r>
        <w:t xml:space="preserve">            Result = </w:t>
      </w:r>
      <w:proofErr w:type="spellStart"/>
      <w:proofErr w:type="gramStart"/>
      <w:r>
        <w:t>ConvertDigit</w:t>
      </w:r>
      <w:proofErr w:type="spellEnd"/>
      <w:r>
        <w:t>(</w:t>
      </w:r>
      <w:proofErr w:type="gramEnd"/>
      <w:r>
        <w:t>Left(</w:t>
      </w:r>
      <w:proofErr w:type="spellStart"/>
      <w:r>
        <w:t>MyNumber</w:t>
      </w:r>
      <w:proofErr w:type="spellEnd"/>
      <w:r>
        <w:t xml:space="preserve">, 1)) &amp; </w:t>
      </w:r>
      <w:r>
        <w:t>“</w:t>
      </w:r>
      <w:r>
        <w:rPr>
          <w:rFonts w:cs="Vrinda"/>
          <w:cs/>
          <w:lang w:bidi="bn-IN"/>
        </w:rPr>
        <w:t>শত”</w:t>
      </w:r>
    </w:p>
    <w:p w14:paraId="59CB4BE4" w14:textId="77777777" w:rsidR="004C2862" w:rsidRDefault="004C2862" w:rsidP="004C2862">
      <w:r>
        <w:t xml:space="preserve">         End If</w:t>
      </w:r>
    </w:p>
    <w:p w14:paraId="672B59B2" w14:textId="77777777" w:rsidR="004C2862" w:rsidRDefault="004C2862" w:rsidP="004C2862">
      <w:r>
        <w:lastRenderedPageBreak/>
        <w:t xml:space="preserve">         ' Do we have a tens place digit to convert?</w:t>
      </w:r>
    </w:p>
    <w:p w14:paraId="051CE2C6" w14:textId="77777777" w:rsidR="004C2862" w:rsidRDefault="004C2862" w:rsidP="004C2862">
      <w:r>
        <w:t xml:space="preserve">         If </w:t>
      </w:r>
      <w:proofErr w:type="gramStart"/>
      <w:r>
        <w:t>Mid(</w:t>
      </w:r>
      <w:proofErr w:type="spellStart"/>
      <w:proofErr w:type="gramEnd"/>
      <w:r>
        <w:t>MyNumber</w:t>
      </w:r>
      <w:proofErr w:type="spellEnd"/>
      <w:r>
        <w:t>, 2, 1) &lt;&gt; "0" Then</w:t>
      </w:r>
    </w:p>
    <w:p w14:paraId="403488FE" w14:textId="77777777" w:rsidR="004C2862" w:rsidRDefault="004C2862" w:rsidP="004C2862">
      <w:r>
        <w:t xml:space="preserve">            Result = Result &amp; </w:t>
      </w:r>
      <w:proofErr w:type="spellStart"/>
      <w:proofErr w:type="gramStart"/>
      <w:r>
        <w:t>ConvertTens</w:t>
      </w:r>
      <w:proofErr w:type="spellEnd"/>
      <w:r>
        <w:t>(</w:t>
      </w:r>
      <w:proofErr w:type="gramEnd"/>
      <w:r>
        <w:t>Mid(</w:t>
      </w:r>
      <w:proofErr w:type="spellStart"/>
      <w:r>
        <w:t>MyNumber</w:t>
      </w:r>
      <w:proofErr w:type="spellEnd"/>
      <w:r>
        <w:t>, 2))</w:t>
      </w:r>
    </w:p>
    <w:p w14:paraId="3A78418E" w14:textId="77777777" w:rsidR="004C2862" w:rsidRDefault="004C2862" w:rsidP="004C2862">
      <w:r>
        <w:t xml:space="preserve">         Else</w:t>
      </w:r>
    </w:p>
    <w:p w14:paraId="3277B0CA" w14:textId="77777777" w:rsidR="004C2862" w:rsidRDefault="004C2862" w:rsidP="004C2862">
      <w:r>
        <w:t xml:space="preserve">            ' If not, then convert the ones place digit.</w:t>
      </w:r>
    </w:p>
    <w:p w14:paraId="34C604CF" w14:textId="77777777" w:rsidR="004C2862" w:rsidRDefault="004C2862" w:rsidP="004C2862">
      <w:r>
        <w:t xml:space="preserve">            Result = Result &amp; </w:t>
      </w:r>
      <w:proofErr w:type="spellStart"/>
      <w:proofErr w:type="gramStart"/>
      <w:r>
        <w:t>ConvertDigit</w:t>
      </w:r>
      <w:proofErr w:type="spellEnd"/>
      <w:r>
        <w:t>(</w:t>
      </w:r>
      <w:proofErr w:type="gramEnd"/>
      <w:r>
        <w:t>Mid(</w:t>
      </w:r>
      <w:proofErr w:type="spellStart"/>
      <w:r>
        <w:t>MyNumber</w:t>
      </w:r>
      <w:proofErr w:type="spellEnd"/>
      <w:r>
        <w:t>, 3))</w:t>
      </w:r>
    </w:p>
    <w:p w14:paraId="2BB3415B" w14:textId="77777777" w:rsidR="004C2862" w:rsidRDefault="004C2862" w:rsidP="004C2862">
      <w:r>
        <w:t xml:space="preserve">         End If</w:t>
      </w:r>
    </w:p>
    <w:p w14:paraId="16DF16D4" w14:textId="77777777" w:rsidR="004C2862" w:rsidRDefault="004C2862" w:rsidP="004C2862">
      <w:r>
        <w:t xml:space="preserve">         </w:t>
      </w:r>
      <w:proofErr w:type="spellStart"/>
      <w:r>
        <w:t>ConvertHundreds</w:t>
      </w:r>
      <w:proofErr w:type="spellEnd"/>
      <w:r>
        <w:t xml:space="preserve"> = </w:t>
      </w:r>
      <w:proofErr w:type="gramStart"/>
      <w:r>
        <w:t>Trim(</w:t>
      </w:r>
      <w:proofErr w:type="gramEnd"/>
      <w:r>
        <w:t>Result)</w:t>
      </w:r>
    </w:p>
    <w:p w14:paraId="077B8388" w14:textId="77777777" w:rsidR="004C2862" w:rsidRDefault="004C2862" w:rsidP="004C2862">
      <w:r>
        <w:t>End Function</w:t>
      </w:r>
    </w:p>
    <w:p w14:paraId="2871BAF2" w14:textId="77777777" w:rsidR="004C2862" w:rsidRDefault="004C2862" w:rsidP="004C2862">
      <w:r>
        <w:t xml:space="preserve">Private Function </w:t>
      </w:r>
      <w:proofErr w:type="spellStart"/>
      <w:proofErr w:type="gramStart"/>
      <w:r>
        <w:t>ConvertTens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MyTens</w:t>
      </w:r>
      <w:proofErr w:type="spellEnd"/>
      <w:r>
        <w:t>)</w:t>
      </w:r>
    </w:p>
    <w:p w14:paraId="2E1D94C8" w14:textId="77777777" w:rsidR="004C2862" w:rsidRDefault="004C2862" w:rsidP="004C2862">
      <w:r>
        <w:t xml:space="preserve">Dim Result </w:t>
      </w:r>
      <w:proofErr w:type="gramStart"/>
      <w:r>
        <w:t>As</w:t>
      </w:r>
      <w:proofErr w:type="gramEnd"/>
      <w:r>
        <w:t xml:space="preserve"> String</w:t>
      </w:r>
    </w:p>
    <w:p w14:paraId="3FE17F58" w14:textId="77777777" w:rsidR="004C2862" w:rsidRDefault="004C2862" w:rsidP="004C2862">
      <w:r>
        <w:t xml:space="preserve">         ' Is value between 10 and 19?</w:t>
      </w:r>
    </w:p>
    <w:p w14:paraId="48DF1FC5" w14:textId="77777777" w:rsidR="004C2862" w:rsidRDefault="004C2862" w:rsidP="004C2862">
      <w:r>
        <w:t xml:space="preserve">         If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1 Then</w:t>
      </w:r>
    </w:p>
    <w:p w14:paraId="32D2A960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56B8956D" w14:textId="0CFAE016" w:rsidR="004C2862" w:rsidRDefault="004C2862" w:rsidP="004C2862">
      <w:r>
        <w:t xml:space="preserve">               Case 1: Result = </w:t>
      </w:r>
      <w:r>
        <w:t>“</w:t>
      </w:r>
      <w:r>
        <w:rPr>
          <w:rFonts w:cs="Vrinda"/>
          <w:cs/>
          <w:lang w:bidi="bn-IN"/>
        </w:rPr>
        <w:t>এক”</w:t>
      </w:r>
    </w:p>
    <w:p w14:paraId="0249505E" w14:textId="277A2F65" w:rsidR="004C2862" w:rsidRDefault="004C2862" w:rsidP="004C2862">
      <w:r>
        <w:t xml:space="preserve">               Case 10: Result = </w:t>
      </w:r>
      <w:r>
        <w:t>“</w:t>
      </w:r>
      <w:r>
        <w:rPr>
          <w:rFonts w:cs="Vrinda"/>
          <w:cs/>
          <w:lang w:bidi="bn-IN"/>
        </w:rPr>
        <w:t>দশ”</w:t>
      </w:r>
    </w:p>
    <w:p w14:paraId="519CCA7D" w14:textId="606CA50B" w:rsidR="004C2862" w:rsidRDefault="004C2862" w:rsidP="004C2862">
      <w:r>
        <w:t xml:space="preserve">               Case 11: Result = </w:t>
      </w:r>
      <w:r>
        <w:t>“</w:t>
      </w:r>
      <w:r>
        <w:rPr>
          <w:rFonts w:cs="Vrinda"/>
          <w:cs/>
          <w:lang w:bidi="bn-IN"/>
        </w:rPr>
        <w:t>এগারো”</w:t>
      </w:r>
    </w:p>
    <w:p w14:paraId="0710FAED" w14:textId="1D274AE2" w:rsidR="004C2862" w:rsidRDefault="004C2862" w:rsidP="004C2862">
      <w:r>
        <w:t xml:space="preserve">               Case 12: Result = </w:t>
      </w:r>
      <w:r>
        <w:t>“</w:t>
      </w:r>
      <w:r>
        <w:rPr>
          <w:rFonts w:cs="Vrinda"/>
          <w:cs/>
          <w:lang w:bidi="bn-IN"/>
        </w:rPr>
        <w:t>বার”</w:t>
      </w:r>
    </w:p>
    <w:p w14:paraId="31771497" w14:textId="7F794D29" w:rsidR="004C2862" w:rsidRDefault="004C2862" w:rsidP="004C2862">
      <w:r>
        <w:t xml:space="preserve">               Case 13: Result = </w:t>
      </w:r>
      <w:r>
        <w:t>“</w:t>
      </w:r>
      <w:r>
        <w:rPr>
          <w:rFonts w:cs="Vrinda"/>
          <w:cs/>
          <w:lang w:bidi="bn-IN"/>
        </w:rPr>
        <w:t>তের”</w:t>
      </w:r>
    </w:p>
    <w:p w14:paraId="405DAB10" w14:textId="5D26D305" w:rsidR="004C2862" w:rsidRDefault="004C2862" w:rsidP="004C2862">
      <w:r>
        <w:t xml:space="preserve">               Case 14: Result = </w:t>
      </w:r>
      <w:r>
        <w:t>“</w:t>
      </w:r>
      <w:r>
        <w:rPr>
          <w:rFonts w:cs="Vrinda"/>
          <w:cs/>
          <w:lang w:bidi="bn-IN"/>
        </w:rPr>
        <w:t>চৌদ্দ”</w:t>
      </w:r>
    </w:p>
    <w:p w14:paraId="64786638" w14:textId="317357A6" w:rsidR="004C2862" w:rsidRDefault="004C2862" w:rsidP="004C2862">
      <w:r>
        <w:t xml:space="preserve">               Case 15: Result = </w:t>
      </w:r>
      <w:r>
        <w:t>“</w:t>
      </w:r>
      <w:r>
        <w:rPr>
          <w:rFonts w:cs="Vrinda"/>
          <w:cs/>
          <w:lang w:bidi="bn-IN"/>
        </w:rPr>
        <w:t>পনের”</w:t>
      </w:r>
    </w:p>
    <w:p w14:paraId="79F65146" w14:textId="72925C1D" w:rsidR="004C2862" w:rsidRDefault="004C2862" w:rsidP="004C2862">
      <w:r>
        <w:t xml:space="preserve">               Case 16: Result = </w:t>
      </w:r>
      <w:r>
        <w:t>“</w:t>
      </w:r>
      <w:r>
        <w:rPr>
          <w:rFonts w:cs="Vrinda"/>
          <w:cs/>
          <w:lang w:bidi="bn-IN"/>
        </w:rPr>
        <w:t>ষোল”</w:t>
      </w:r>
    </w:p>
    <w:p w14:paraId="7998EFF3" w14:textId="29D81E5C" w:rsidR="004C2862" w:rsidRDefault="004C2862" w:rsidP="004C2862">
      <w:r>
        <w:t xml:space="preserve">               Case 17: Result = </w:t>
      </w:r>
      <w:r>
        <w:t>“</w:t>
      </w:r>
      <w:r>
        <w:rPr>
          <w:rFonts w:cs="Vrinda"/>
          <w:cs/>
          <w:lang w:bidi="bn-IN"/>
        </w:rPr>
        <w:t>সতের”</w:t>
      </w:r>
    </w:p>
    <w:p w14:paraId="7B3A317D" w14:textId="2DB29BBA" w:rsidR="004C2862" w:rsidRDefault="004C2862" w:rsidP="004C2862">
      <w:r>
        <w:t xml:space="preserve">               Case 18: Result = </w:t>
      </w:r>
      <w:r>
        <w:t>“</w:t>
      </w:r>
      <w:r>
        <w:rPr>
          <w:rFonts w:cs="Vrinda"/>
          <w:cs/>
          <w:lang w:bidi="bn-IN"/>
        </w:rPr>
        <w:t>আঠার”</w:t>
      </w:r>
    </w:p>
    <w:p w14:paraId="02897E20" w14:textId="65A405DA" w:rsidR="004C2862" w:rsidRDefault="004C2862" w:rsidP="004C2862">
      <w:r>
        <w:t xml:space="preserve">               Case 19: Result = </w:t>
      </w:r>
      <w:r>
        <w:t>“</w:t>
      </w:r>
      <w:r>
        <w:rPr>
          <w:rFonts w:cs="Vrinda"/>
          <w:cs/>
          <w:lang w:bidi="bn-IN"/>
        </w:rPr>
        <w:t>উনিশ”</w:t>
      </w:r>
    </w:p>
    <w:p w14:paraId="6FB852E3" w14:textId="77777777" w:rsidR="004C2862" w:rsidRDefault="004C2862" w:rsidP="004C2862">
      <w:r>
        <w:t xml:space="preserve">               Case Else</w:t>
      </w:r>
    </w:p>
    <w:p w14:paraId="0D50B054" w14:textId="77777777" w:rsidR="004C2862" w:rsidRDefault="004C2862" w:rsidP="004C2862">
      <w:r>
        <w:t xml:space="preserve">            End Select</w:t>
      </w:r>
    </w:p>
    <w:p w14:paraId="6B89333F" w14:textId="77777777" w:rsidR="004C2862" w:rsidRDefault="004C2862" w:rsidP="004C286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2 Then</w:t>
      </w:r>
    </w:p>
    <w:p w14:paraId="097FE297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0A246126" w14:textId="62674583" w:rsidR="004C2862" w:rsidRDefault="004C2862" w:rsidP="004C2862">
      <w:r>
        <w:t xml:space="preserve">               Case 2: Result = </w:t>
      </w:r>
      <w:r>
        <w:t>“</w:t>
      </w:r>
      <w:r>
        <w:rPr>
          <w:rFonts w:cs="Vrinda"/>
          <w:cs/>
          <w:lang w:bidi="bn-IN"/>
        </w:rPr>
        <w:t>দুই”</w:t>
      </w:r>
    </w:p>
    <w:p w14:paraId="30AF9B50" w14:textId="5E949482" w:rsidR="004C2862" w:rsidRDefault="004C2862" w:rsidP="004C2862">
      <w:r>
        <w:t xml:space="preserve">               Case 20: Result = </w:t>
      </w:r>
      <w:r>
        <w:t>“</w:t>
      </w:r>
      <w:r>
        <w:rPr>
          <w:rFonts w:cs="Vrinda"/>
          <w:cs/>
          <w:lang w:bidi="bn-IN"/>
        </w:rPr>
        <w:t>বিশ”</w:t>
      </w:r>
    </w:p>
    <w:p w14:paraId="5BE621DB" w14:textId="226F71D1" w:rsidR="004C2862" w:rsidRDefault="004C2862" w:rsidP="004C2862">
      <w:r>
        <w:t xml:space="preserve">               Case 21: Result = </w:t>
      </w:r>
      <w:r>
        <w:t>“</w:t>
      </w:r>
      <w:r>
        <w:rPr>
          <w:rFonts w:cs="Vrinda"/>
          <w:cs/>
          <w:lang w:bidi="bn-IN"/>
        </w:rPr>
        <w:t>একুশ”</w:t>
      </w:r>
    </w:p>
    <w:p w14:paraId="26ADA793" w14:textId="2282828E" w:rsidR="004C2862" w:rsidRDefault="004C2862" w:rsidP="004C2862">
      <w:r>
        <w:t xml:space="preserve">               Case 22: Result = </w:t>
      </w:r>
      <w:r>
        <w:t>“</w:t>
      </w:r>
      <w:r>
        <w:rPr>
          <w:rFonts w:cs="Vrinda"/>
          <w:cs/>
          <w:lang w:bidi="bn-IN"/>
        </w:rPr>
        <w:t>বাইশ”</w:t>
      </w:r>
    </w:p>
    <w:p w14:paraId="6F028426" w14:textId="7745BCFE" w:rsidR="004C2862" w:rsidRDefault="004C2862" w:rsidP="004C2862">
      <w:r>
        <w:t xml:space="preserve">               Case 23: Result = </w:t>
      </w:r>
      <w:r>
        <w:t>“</w:t>
      </w:r>
      <w:r>
        <w:rPr>
          <w:rFonts w:cs="Vrinda"/>
          <w:cs/>
          <w:lang w:bidi="bn-IN"/>
        </w:rPr>
        <w:t>তেইশ”</w:t>
      </w:r>
    </w:p>
    <w:p w14:paraId="4E948629" w14:textId="7425E242" w:rsidR="004C2862" w:rsidRDefault="004C2862" w:rsidP="004C2862">
      <w:r>
        <w:t xml:space="preserve">               Case 24: Result = </w:t>
      </w:r>
      <w:r>
        <w:t>“</w:t>
      </w:r>
      <w:r>
        <w:rPr>
          <w:rFonts w:cs="Vrinda"/>
          <w:cs/>
          <w:lang w:bidi="bn-IN"/>
        </w:rPr>
        <w:t>চব্বিশ”</w:t>
      </w:r>
    </w:p>
    <w:p w14:paraId="32EBC383" w14:textId="1D7677AC" w:rsidR="004C2862" w:rsidRDefault="004C2862" w:rsidP="004C2862">
      <w:r>
        <w:t xml:space="preserve">               Case 25: Result = </w:t>
      </w:r>
      <w:r>
        <w:t>“</w:t>
      </w:r>
      <w:r>
        <w:rPr>
          <w:rFonts w:cs="Vrinda"/>
          <w:cs/>
          <w:lang w:bidi="bn-IN"/>
        </w:rPr>
        <w:t>পঁচিশ”</w:t>
      </w:r>
    </w:p>
    <w:p w14:paraId="19B852A8" w14:textId="12C5E797" w:rsidR="004C2862" w:rsidRDefault="004C2862" w:rsidP="004C2862">
      <w:r>
        <w:t xml:space="preserve">               Case 26: Result = </w:t>
      </w:r>
      <w:r>
        <w:t>“</w:t>
      </w:r>
      <w:r>
        <w:rPr>
          <w:rFonts w:cs="Vrinda"/>
          <w:cs/>
          <w:lang w:bidi="bn-IN"/>
        </w:rPr>
        <w:t>ছাব্বিশ”</w:t>
      </w:r>
    </w:p>
    <w:p w14:paraId="4F47B73F" w14:textId="66B93888" w:rsidR="004C2862" w:rsidRDefault="004C2862" w:rsidP="004C2862">
      <w:r>
        <w:t xml:space="preserve">               Case 27: Result = </w:t>
      </w:r>
      <w:r>
        <w:t>“</w:t>
      </w:r>
      <w:r>
        <w:rPr>
          <w:rFonts w:cs="Vrinda"/>
          <w:cs/>
          <w:lang w:bidi="bn-IN"/>
        </w:rPr>
        <w:t>সাতাশ”</w:t>
      </w:r>
    </w:p>
    <w:p w14:paraId="0D4DB8EB" w14:textId="1738F550" w:rsidR="004C2862" w:rsidRDefault="004C2862" w:rsidP="004C2862">
      <w:r>
        <w:t xml:space="preserve">               Case 28: Result = </w:t>
      </w:r>
      <w:r>
        <w:t>“</w:t>
      </w:r>
      <w:r>
        <w:rPr>
          <w:rFonts w:cs="Vrinda"/>
          <w:cs/>
          <w:lang w:bidi="bn-IN"/>
        </w:rPr>
        <w:t>আঠাশ”</w:t>
      </w:r>
    </w:p>
    <w:p w14:paraId="79BBB85B" w14:textId="3436E5C0" w:rsidR="004C2862" w:rsidRDefault="004C2862" w:rsidP="004C2862">
      <w:r>
        <w:lastRenderedPageBreak/>
        <w:t xml:space="preserve">               Case 29: Result = </w:t>
      </w:r>
      <w:r>
        <w:t>“</w:t>
      </w:r>
      <w:r>
        <w:rPr>
          <w:rFonts w:cs="Vrinda"/>
          <w:cs/>
          <w:lang w:bidi="bn-IN"/>
        </w:rPr>
        <w:t>ঊনত্রিশ”</w:t>
      </w:r>
    </w:p>
    <w:p w14:paraId="319C629C" w14:textId="77777777" w:rsidR="004C2862" w:rsidRDefault="004C2862" w:rsidP="004C2862">
      <w:r>
        <w:t xml:space="preserve">               Case Else</w:t>
      </w:r>
    </w:p>
    <w:p w14:paraId="577FD5B5" w14:textId="77777777" w:rsidR="004C2862" w:rsidRDefault="004C2862" w:rsidP="004C2862">
      <w:r>
        <w:t xml:space="preserve">            End Select</w:t>
      </w:r>
    </w:p>
    <w:p w14:paraId="5E367531" w14:textId="77777777" w:rsidR="004C2862" w:rsidRDefault="004C2862" w:rsidP="004C286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3 Then</w:t>
      </w:r>
    </w:p>
    <w:p w14:paraId="6A3ABCFA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6A70BD67" w14:textId="61418BE3" w:rsidR="004C2862" w:rsidRDefault="004C2862" w:rsidP="004C2862">
      <w:r>
        <w:t xml:space="preserve">               Case 3: Result = </w:t>
      </w:r>
      <w:r>
        <w:t>“</w:t>
      </w:r>
      <w:r>
        <w:rPr>
          <w:rFonts w:cs="Vrinda"/>
          <w:cs/>
          <w:lang w:bidi="bn-IN"/>
        </w:rPr>
        <w:t>তিন”</w:t>
      </w:r>
    </w:p>
    <w:p w14:paraId="021EF88E" w14:textId="056C2089" w:rsidR="004C2862" w:rsidRDefault="004C2862" w:rsidP="004C2862">
      <w:r>
        <w:t xml:space="preserve">               Case 30: Result = </w:t>
      </w:r>
      <w:r>
        <w:t>“</w:t>
      </w:r>
      <w:r>
        <w:rPr>
          <w:rFonts w:cs="Vrinda"/>
          <w:cs/>
          <w:lang w:bidi="bn-IN"/>
        </w:rPr>
        <w:t>ত্রিশ”</w:t>
      </w:r>
    </w:p>
    <w:p w14:paraId="793214C8" w14:textId="59EB9782" w:rsidR="004C2862" w:rsidRDefault="004C2862" w:rsidP="004C2862">
      <w:r>
        <w:t xml:space="preserve">               Case 31: Result = </w:t>
      </w:r>
      <w:r>
        <w:t>“</w:t>
      </w:r>
      <w:r>
        <w:rPr>
          <w:rFonts w:cs="Vrinda"/>
          <w:cs/>
          <w:lang w:bidi="bn-IN"/>
        </w:rPr>
        <w:t>একত্রিশ”</w:t>
      </w:r>
    </w:p>
    <w:p w14:paraId="11543B84" w14:textId="73795280" w:rsidR="004C2862" w:rsidRDefault="004C2862" w:rsidP="004C2862">
      <w:r>
        <w:t xml:space="preserve">               Case 32: Result = </w:t>
      </w:r>
      <w:r>
        <w:t>“</w:t>
      </w:r>
      <w:r>
        <w:rPr>
          <w:rFonts w:cs="Vrinda"/>
          <w:cs/>
          <w:lang w:bidi="bn-IN"/>
        </w:rPr>
        <w:t>বত্রিশ”</w:t>
      </w:r>
    </w:p>
    <w:p w14:paraId="677BEEEC" w14:textId="25A32CB6" w:rsidR="004C2862" w:rsidRDefault="004C2862" w:rsidP="004C2862">
      <w:r>
        <w:t xml:space="preserve">               Case 33: Result = </w:t>
      </w:r>
      <w:r>
        <w:t>“</w:t>
      </w:r>
      <w:r>
        <w:rPr>
          <w:rFonts w:cs="Vrinda"/>
          <w:cs/>
          <w:lang w:bidi="bn-IN"/>
        </w:rPr>
        <w:t>তেত্রিশ”</w:t>
      </w:r>
    </w:p>
    <w:p w14:paraId="1889C7E0" w14:textId="40E7F201" w:rsidR="004C2862" w:rsidRDefault="004C2862" w:rsidP="004C2862">
      <w:r>
        <w:t xml:space="preserve">               Case 34: Result = </w:t>
      </w:r>
      <w:r>
        <w:t>“</w:t>
      </w:r>
      <w:r>
        <w:rPr>
          <w:rFonts w:cs="Vrinda"/>
          <w:cs/>
          <w:lang w:bidi="bn-IN"/>
        </w:rPr>
        <w:t>চৌত্রিশ”</w:t>
      </w:r>
    </w:p>
    <w:p w14:paraId="78C5A4AD" w14:textId="1B58C3D0" w:rsidR="004C2862" w:rsidRDefault="004C2862" w:rsidP="004C2862">
      <w:r>
        <w:t xml:space="preserve">               Case 35: Result = </w:t>
      </w:r>
      <w:r>
        <w:t>“</w:t>
      </w:r>
      <w:r>
        <w:rPr>
          <w:rFonts w:cs="Vrinda"/>
          <w:cs/>
          <w:lang w:bidi="bn-IN"/>
        </w:rPr>
        <w:t>পঁয়ত্রিশ”</w:t>
      </w:r>
    </w:p>
    <w:p w14:paraId="514B8BEA" w14:textId="7A533437" w:rsidR="004C2862" w:rsidRDefault="004C2862" w:rsidP="004C2862">
      <w:r>
        <w:t xml:space="preserve">               Case 36: Result = </w:t>
      </w:r>
      <w:r>
        <w:t>“</w:t>
      </w:r>
      <w:r>
        <w:rPr>
          <w:rFonts w:cs="Vrinda"/>
          <w:cs/>
          <w:lang w:bidi="bn-IN"/>
        </w:rPr>
        <w:t>ছত্রিশ”</w:t>
      </w:r>
    </w:p>
    <w:p w14:paraId="5A436EA4" w14:textId="5E1EB22A" w:rsidR="004C2862" w:rsidRDefault="004C2862" w:rsidP="004C2862">
      <w:r>
        <w:t xml:space="preserve">               Case 37: Result = </w:t>
      </w:r>
      <w:r>
        <w:t>“</w:t>
      </w:r>
      <w:r>
        <w:rPr>
          <w:rFonts w:cs="Vrinda"/>
          <w:cs/>
          <w:lang w:bidi="bn-IN"/>
        </w:rPr>
        <w:t>সাঁইত্রিশ”</w:t>
      </w:r>
    </w:p>
    <w:p w14:paraId="67F8733A" w14:textId="27C44FB6" w:rsidR="004C2862" w:rsidRDefault="004C2862" w:rsidP="004C2862">
      <w:r>
        <w:t xml:space="preserve">               Case 38: Result = </w:t>
      </w:r>
      <w:r>
        <w:t>“</w:t>
      </w:r>
      <w:r>
        <w:rPr>
          <w:rFonts w:cs="Vrinda"/>
          <w:cs/>
          <w:lang w:bidi="bn-IN"/>
        </w:rPr>
        <w:t>আটত্রিশ”</w:t>
      </w:r>
    </w:p>
    <w:p w14:paraId="41695641" w14:textId="02055E85" w:rsidR="004C2862" w:rsidRDefault="004C2862" w:rsidP="004C2862">
      <w:r>
        <w:t xml:space="preserve">               Case 39: Result = </w:t>
      </w:r>
      <w:r>
        <w:t>“</w:t>
      </w:r>
      <w:r>
        <w:rPr>
          <w:rFonts w:cs="Vrinda"/>
          <w:cs/>
          <w:lang w:bidi="bn-IN"/>
        </w:rPr>
        <w:t>ঊনচল্লিশ”</w:t>
      </w:r>
    </w:p>
    <w:p w14:paraId="011EE1D2" w14:textId="77777777" w:rsidR="004C2862" w:rsidRDefault="004C2862" w:rsidP="004C2862">
      <w:r>
        <w:t xml:space="preserve">               Case Else</w:t>
      </w:r>
    </w:p>
    <w:p w14:paraId="18C9DF7A" w14:textId="77777777" w:rsidR="004C2862" w:rsidRDefault="004C2862" w:rsidP="004C2862">
      <w:r>
        <w:t xml:space="preserve">            End Select</w:t>
      </w:r>
    </w:p>
    <w:p w14:paraId="138F08EA" w14:textId="77777777" w:rsidR="004C2862" w:rsidRDefault="004C2862" w:rsidP="004C286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4 Then</w:t>
      </w:r>
    </w:p>
    <w:p w14:paraId="7155C3D2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02464A70" w14:textId="5A7E9336" w:rsidR="004C2862" w:rsidRDefault="004C2862" w:rsidP="004C2862">
      <w:r>
        <w:t xml:space="preserve">               Case 4: Result = </w:t>
      </w:r>
      <w:r>
        <w:t>“</w:t>
      </w:r>
      <w:r>
        <w:rPr>
          <w:rFonts w:cs="Vrinda"/>
          <w:cs/>
          <w:lang w:bidi="bn-IN"/>
        </w:rPr>
        <w:t>চার”</w:t>
      </w:r>
    </w:p>
    <w:p w14:paraId="5DA25F36" w14:textId="7EDB8DA5" w:rsidR="004C2862" w:rsidRDefault="004C2862" w:rsidP="004C2862">
      <w:r>
        <w:t xml:space="preserve">               Case 40: Result = </w:t>
      </w:r>
      <w:r>
        <w:t>“</w:t>
      </w:r>
      <w:r>
        <w:rPr>
          <w:rFonts w:cs="Vrinda"/>
          <w:cs/>
          <w:lang w:bidi="bn-IN"/>
        </w:rPr>
        <w:t>চল্লিশ”</w:t>
      </w:r>
    </w:p>
    <w:p w14:paraId="392B811F" w14:textId="77E30CE8" w:rsidR="004C2862" w:rsidRDefault="004C2862" w:rsidP="004C2862">
      <w:r>
        <w:t xml:space="preserve">               Case 41: Result = </w:t>
      </w:r>
      <w:r>
        <w:t>“</w:t>
      </w:r>
      <w:r>
        <w:rPr>
          <w:rFonts w:cs="Vrinda"/>
          <w:cs/>
          <w:lang w:bidi="bn-IN"/>
        </w:rPr>
        <w:t>একচল্লিশ”</w:t>
      </w:r>
    </w:p>
    <w:p w14:paraId="55055F52" w14:textId="46BDB1DC" w:rsidR="004C2862" w:rsidRDefault="004C2862" w:rsidP="004C2862">
      <w:r>
        <w:t xml:space="preserve">               Case 42: Result = </w:t>
      </w:r>
      <w:r>
        <w:t>“</w:t>
      </w:r>
      <w:proofErr w:type="spellStart"/>
      <w:r>
        <w:rPr>
          <w:rFonts w:cs="Vrinda"/>
          <w:cs/>
          <w:lang w:bidi="bn-IN"/>
        </w:rPr>
        <w:t>বিয়াল্লিশ</w:t>
      </w:r>
      <w:proofErr w:type="spellEnd"/>
      <w:r>
        <w:rPr>
          <w:rFonts w:cs="Vrinda"/>
          <w:cs/>
          <w:lang w:bidi="bn-IN"/>
        </w:rPr>
        <w:t>”</w:t>
      </w:r>
    </w:p>
    <w:p w14:paraId="4A26BD8E" w14:textId="7037F091" w:rsidR="004C2862" w:rsidRDefault="004C2862" w:rsidP="004C2862">
      <w:r>
        <w:t xml:space="preserve">               Case 43: Result = </w:t>
      </w:r>
      <w:r>
        <w:t>“</w:t>
      </w:r>
      <w:r>
        <w:rPr>
          <w:rFonts w:cs="Vrinda"/>
          <w:cs/>
          <w:lang w:bidi="bn-IN"/>
        </w:rPr>
        <w:t>তেতাল্লিশ”</w:t>
      </w:r>
    </w:p>
    <w:p w14:paraId="4B42D896" w14:textId="13646F71" w:rsidR="004C2862" w:rsidRDefault="004C2862" w:rsidP="004C2862">
      <w:r>
        <w:t xml:space="preserve">               Case 44: Result = </w:t>
      </w:r>
      <w:r>
        <w:t>“</w:t>
      </w:r>
      <w:r>
        <w:rPr>
          <w:rFonts w:cs="Vrinda"/>
          <w:cs/>
          <w:lang w:bidi="bn-IN"/>
        </w:rPr>
        <w:t>চুয়াল্লিশ”</w:t>
      </w:r>
    </w:p>
    <w:p w14:paraId="5E7BD0D3" w14:textId="0BEFEB85" w:rsidR="004C2862" w:rsidRDefault="004C2862" w:rsidP="004C2862">
      <w:r>
        <w:t xml:space="preserve">               Case 45: Result = </w:t>
      </w:r>
      <w:r>
        <w:t>“</w:t>
      </w:r>
      <w:proofErr w:type="spellStart"/>
      <w:r>
        <w:rPr>
          <w:rFonts w:cs="Vrinda"/>
          <w:cs/>
          <w:lang w:bidi="bn-IN"/>
        </w:rPr>
        <w:t>পঁয়তাল্লিশ</w:t>
      </w:r>
      <w:proofErr w:type="spellEnd"/>
      <w:r>
        <w:rPr>
          <w:rFonts w:cs="Vrinda"/>
          <w:cs/>
          <w:lang w:bidi="bn-IN"/>
        </w:rPr>
        <w:t>”</w:t>
      </w:r>
    </w:p>
    <w:p w14:paraId="4F0722CA" w14:textId="23B8D2B0" w:rsidR="004C2862" w:rsidRDefault="004C2862" w:rsidP="004C2862">
      <w:r>
        <w:t xml:space="preserve">               Case 46: Result = </w:t>
      </w:r>
      <w:r>
        <w:t>“</w:t>
      </w:r>
      <w:r>
        <w:rPr>
          <w:rFonts w:cs="Vrinda"/>
          <w:cs/>
          <w:lang w:bidi="bn-IN"/>
        </w:rPr>
        <w:t>ছেচল্লিশ”</w:t>
      </w:r>
    </w:p>
    <w:p w14:paraId="5FCE8E0D" w14:textId="72B1D864" w:rsidR="004C2862" w:rsidRDefault="004C2862" w:rsidP="004C2862">
      <w:r>
        <w:t xml:space="preserve">               Case 47: Result = </w:t>
      </w:r>
      <w:r>
        <w:t>“</w:t>
      </w:r>
      <w:r>
        <w:rPr>
          <w:rFonts w:cs="Vrinda"/>
          <w:cs/>
          <w:lang w:bidi="bn-IN"/>
        </w:rPr>
        <w:t>সাতচল্লিশ”</w:t>
      </w:r>
    </w:p>
    <w:p w14:paraId="122C6D6E" w14:textId="1DE27653" w:rsidR="004C2862" w:rsidRDefault="004C2862" w:rsidP="004C2862">
      <w:r>
        <w:t xml:space="preserve">               Case 48: Result = </w:t>
      </w:r>
      <w:r>
        <w:t>“</w:t>
      </w:r>
      <w:r>
        <w:rPr>
          <w:rFonts w:cs="Vrinda"/>
          <w:cs/>
          <w:lang w:bidi="bn-IN"/>
        </w:rPr>
        <w:t>আটচল্লিশ”</w:t>
      </w:r>
    </w:p>
    <w:p w14:paraId="4D6ECD3B" w14:textId="63D7C775" w:rsidR="004C2862" w:rsidRDefault="004C2862" w:rsidP="004C2862">
      <w:r>
        <w:t xml:space="preserve">               Case 49: Result = </w:t>
      </w:r>
      <w:r>
        <w:t>“</w:t>
      </w:r>
      <w:r>
        <w:rPr>
          <w:rFonts w:cs="Vrinda"/>
          <w:cs/>
          <w:lang w:bidi="bn-IN"/>
        </w:rPr>
        <w:t>ঊনপঞ্চাশ”</w:t>
      </w:r>
    </w:p>
    <w:p w14:paraId="2EC43A15" w14:textId="77777777" w:rsidR="004C2862" w:rsidRDefault="004C2862" w:rsidP="004C2862">
      <w:r>
        <w:t xml:space="preserve">               Case Else</w:t>
      </w:r>
    </w:p>
    <w:p w14:paraId="38F515D1" w14:textId="77777777" w:rsidR="004C2862" w:rsidRDefault="004C2862" w:rsidP="004C2862">
      <w:r>
        <w:t xml:space="preserve">            End Select</w:t>
      </w:r>
    </w:p>
    <w:p w14:paraId="2D52B2C4" w14:textId="77777777" w:rsidR="004C2862" w:rsidRDefault="004C2862" w:rsidP="004C286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5 Then</w:t>
      </w:r>
    </w:p>
    <w:p w14:paraId="58A0D9C0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2DCE7EB5" w14:textId="794126CE" w:rsidR="004C2862" w:rsidRDefault="004C2862" w:rsidP="004C2862">
      <w:r>
        <w:t xml:space="preserve">               Case 5: Result = </w:t>
      </w:r>
      <w:r>
        <w:t>“</w:t>
      </w:r>
      <w:r>
        <w:rPr>
          <w:rFonts w:cs="Vrinda"/>
          <w:cs/>
          <w:lang w:bidi="bn-IN"/>
        </w:rPr>
        <w:t>পাঁচ”</w:t>
      </w:r>
    </w:p>
    <w:p w14:paraId="65DFA511" w14:textId="231439FF" w:rsidR="004C2862" w:rsidRDefault="004C2862" w:rsidP="004C2862">
      <w:r>
        <w:t xml:space="preserve">               Case 50: Result = </w:t>
      </w:r>
      <w:r>
        <w:t>“</w:t>
      </w:r>
      <w:r>
        <w:rPr>
          <w:rFonts w:cs="Vrinda"/>
          <w:cs/>
          <w:lang w:bidi="bn-IN"/>
        </w:rPr>
        <w:t>পঞ্চাশ”</w:t>
      </w:r>
    </w:p>
    <w:p w14:paraId="4FCC69AC" w14:textId="0DD9EF56" w:rsidR="004C2862" w:rsidRDefault="004C2862" w:rsidP="004C2862">
      <w:r>
        <w:t xml:space="preserve">               Case 51: Result = </w:t>
      </w:r>
      <w:r>
        <w:t>“</w:t>
      </w:r>
      <w:r>
        <w:rPr>
          <w:rFonts w:cs="Vrinda"/>
          <w:cs/>
          <w:lang w:bidi="bn-IN"/>
        </w:rPr>
        <w:t>একান্ন”</w:t>
      </w:r>
    </w:p>
    <w:p w14:paraId="6FFEC5EC" w14:textId="57475E01" w:rsidR="004C2862" w:rsidRDefault="004C2862" w:rsidP="004C2862">
      <w:r>
        <w:lastRenderedPageBreak/>
        <w:t xml:space="preserve">               Case 52: Result = </w:t>
      </w:r>
      <w:r>
        <w:t>“</w:t>
      </w:r>
      <w:proofErr w:type="spellStart"/>
      <w:r>
        <w:rPr>
          <w:rFonts w:cs="Vrinda"/>
          <w:cs/>
          <w:lang w:bidi="bn-IN"/>
        </w:rPr>
        <w:t>বায়ান্ন</w:t>
      </w:r>
      <w:proofErr w:type="spellEnd"/>
      <w:r>
        <w:rPr>
          <w:rFonts w:cs="Vrinda"/>
          <w:cs/>
          <w:lang w:bidi="bn-IN"/>
        </w:rPr>
        <w:t>”</w:t>
      </w:r>
    </w:p>
    <w:p w14:paraId="1BFBD1CB" w14:textId="38B4CE1D" w:rsidR="004C2862" w:rsidRDefault="004C2862" w:rsidP="004C2862">
      <w:r>
        <w:t xml:space="preserve">               Case 53: Result = </w:t>
      </w:r>
      <w:r>
        <w:t>“</w:t>
      </w:r>
      <w:r>
        <w:rPr>
          <w:rFonts w:cs="Vrinda"/>
          <w:cs/>
          <w:lang w:bidi="bn-IN"/>
        </w:rPr>
        <w:t>তিপ্পান্ন”</w:t>
      </w:r>
    </w:p>
    <w:p w14:paraId="26AC1152" w14:textId="2E1D873A" w:rsidR="004C2862" w:rsidRDefault="004C2862" w:rsidP="004C2862">
      <w:r>
        <w:t xml:space="preserve">               Case 54: Result = </w:t>
      </w:r>
      <w:r>
        <w:t>“</w:t>
      </w:r>
      <w:r>
        <w:rPr>
          <w:rFonts w:cs="Vrinda"/>
          <w:cs/>
          <w:lang w:bidi="bn-IN"/>
        </w:rPr>
        <w:t>চুয়ান্ন”</w:t>
      </w:r>
    </w:p>
    <w:p w14:paraId="32212F96" w14:textId="5C1D0290" w:rsidR="004C2862" w:rsidRDefault="004C2862" w:rsidP="004C2862">
      <w:r>
        <w:t xml:space="preserve">               Case 55: Result = </w:t>
      </w:r>
      <w:r>
        <w:t>“</w:t>
      </w:r>
      <w:r>
        <w:rPr>
          <w:rFonts w:cs="Vrinda"/>
          <w:cs/>
          <w:lang w:bidi="bn-IN"/>
        </w:rPr>
        <w:t>পঞ্চান্ন”</w:t>
      </w:r>
    </w:p>
    <w:p w14:paraId="3E2B5B31" w14:textId="4DBBF6C1" w:rsidR="004C2862" w:rsidRDefault="004C2862" w:rsidP="004C2862">
      <w:r>
        <w:t xml:space="preserve">               Case 56: Result = </w:t>
      </w:r>
      <w:r>
        <w:t>“</w:t>
      </w:r>
      <w:r>
        <w:rPr>
          <w:rFonts w:cs="Vrinda"/>
          <w:cs/>
          <w:lang w:bidi="bn-IN"/>
        </w:rPr>
        <w:t>ছাপ্পান্ন”</w:t>
      </w:r>
    </w:p>
    <w:p w14:paraId="20564E81" w14:textId="043594A9" w:rsidR="004C2862" w:rsidRDefault="004C2862" w:rsidP="004C2862">
      <w:r>
        <w:t xml:space="preserve">               Case 57: Result = </w:t>
      </w:r>
      <w:r>
        <w:t>“</w:t>
      </w:r>
      <w:r>
        <w:rPr>
          <w:rFonts w:cs="Vrinda"/>
          <w:cs/>
          <w:lang w:bidi="bn-IN"/>
        </w:rPr>
        <w:t>সাতান্ন”</w:t>
      </w:r>
    </w:p>
    <w:p w14:paraId="2A0E6D54" w14:textId="65E9D6AA" w:rsidR="004C2862" w:rsidRDefault="004C2862" w:rsidP="004C2862">
      <w:r>
        <w:t xml:space="preserve">               Case 58: Result = </w:t>
      </w:r>
      <w:r>
        <w:t>“</w:t>
      </w:r>
      <w:r>
        <w:rPr>
          <w:rFonts w:cs="Vrinda"/>
          <w:cs/>
          <w:lang w:bidi="bn-IN"/>
        </w:rPr>
        <w:t>আটান্ন”</w:t>
      </w:r>
    </w:p>
    <w:p w14:paraId="0684E76A" w14:textId="7BDBD686" w:rsidR="004C2862" w:rsidRDefault="004C2862" w:rsidP="004C2862">
      <w:r>
        <w:t xml:space="preserve">               Case 59: Result = </w:t>
      </w:r>
      <w:r>
        <w:t>“</w:t>
      </w:r>
      <w:r>
        <w:rPr>
          <w:rFonts w:cs="Vrinda"/>
          <w:cs/>
          <w:lang w:bidi="bn-IN"/>
        </w:rPr>
        <w:t>ঊনষাট”</w:t>
      </w:r>
    </w:p>
    <w:p w14:paraId="33AE9451" w14:textId="77777777" w:rsidR="004C2862" w:rsidRDefault="004C2862" w:rsidP="004C2862">
      <w:r>
        <w:t xml:space="preserve">               Case Else</w:t>
      </w:r>
    </w:p>
    <w:p w14:paraId="4B7CB3DA" w14:textId="77777777" w:rsidR="004C2862" w:rsidRDefault="004C2862" w:rsidP="004C2862">
      <w:r>
        <w:t xml:space="preserve">            End Select</w:t>
      </w:r>
    </w:p>
    <w:p w14:paraId="0A0C9687" w14:textId="77777777" w:rsidR="004C2862" w:rsidRDefault="004C2862" w:rsidP="004C286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6 Then</w:t>
      </w:r>
    </w:p>
    <w:p w14:paraId="1FF774D7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734A0DA1" w14:textId="2645AC83" w:rsidR="004C2862" w:rsidRDefault="004C2862" w:rsidP="004C2862">
      <w:r>
        <w:t xml:space="preserve">               Case 6: Result = </w:t>
      </w:r>
      <w:r>
        <w:t>“</w:t>
      </w:r>
      <w:r>
        <w:rPr>
          <w:rFonts w:cs="Vrinda"/>
          <w:cs/>
          <w:lang w:bidi="bn-IN"/>
        </w:rPr>
        <w:t>ছয়”</w:t>
      </w:r>
    </w:p>
    <w:p w14:paraId="7AF9DC29" w14:textId="156DBDBB" w:rsidR="004C2862" w:rsidRDefault="004C2862" w:rsidP="004C2862">
      <w:r>
        <w:t xml:space="preserve">               Case 60: Result = </w:t>
      </w:r>
      <w:r>
        <w:t>“</w:t>
      </w:r>
      <w:r>
        <w:rPr>
          <w:rFonts w:cs="Vrinda"/>
          <w:cs/>
          <w:lang w:bidi="bn-IN"/>
        </w:rPr>
        <w:t>ষাট”</w:t>
      </w:r>
    </w:p>
    <w:p w14:paraId="5E8008B4" w14:textId="6151EDD2" w:rsidR="004C2862" w:rsidRDefault="004C2862" w:rsidP="004C2862">
      <w:r>
        <w:t xml:space="preserve">               Case 61: Result = </w:t>
      </w:r>
      <w:r>
        <w:t>“</w:t>
      </w:r>
      <w:r>
        <w:rPr>
          <w:rFonts w:cs="Vrinda"/>
          <w:cs/>
          <w:lang w:bidi="bn-IN"/>
        </w:rPr>
        <w:t>একষট্টি”</w:t>
      </w:r>
    </w:p>
    <w:p w14:paraId="70DACC50" w14:textId="48EB2868" w:rsidR="004C2862" w:rsidRDefault="004C2862" w:rsidP="004C2862">
      <w:r>
        <w:t xml:space="preserve">               Case 62: Result = </w:t>
      </w:r>
      <w:r>
        <w:t>“</w:t>
      </w:r>
      <w:r>
        <w:rPr>
          <w:rFonts w:cs="Vrinda"/>
          <w:cs/>
          <w:lang w:bidi="bn-IN"/>
        </w:rPr>
        <w:t>বাষট্টি”</w:t>
      </w:r>
    </w:p>
    <w:p w14:paraId="14DCFA9F" w14:textId="6328B468" w:rsidR="004C2862" w:rsidRDefault="004C2862" w:rsidP="004C2862">
      <w:r>
        <w:t xml:space="preserve">               Case 63: Result = </w:t>
      </w:r>
      <w:r>
        <w:t>“</w:t>
      </w:r>
      <w:r>
        <w:rPr>
          <w:rFonts w:cs="Vrinda"/>
          <w:cs/>
          <w:lang w:bidi="bn-IN"/>
        </w:rPr>
        <w:t>তেষট্টি”</w:t>
      </w:r>
    </w:p>
    <w:p w14:paraId="7C876C6A" w14:textId="60C97806" w:rsidR="004C2862" w:rsidRDefault="004C2862" w:rsidP="004C2862">
      <w:r>
        <w:t xml:space="preserve">               Case 64: Result = </w:t>
      </w:r>
      <w:r>
        <w:t>“</w:t>
      </w:r>
      <w:r>
        <w:rPr>
          <w:rFonts w:cs="Vrinda"/>
          <w:cs/>
          <w:lang w:bidi="bn-IN"/>
        </w:rPr>
        <w:t>চৌষট্টি”</w:t>
      </w:r>
    </w:p>
    <w:p w14:paraId="725729B9" w14:textId="426C8EC6" w:rsidR="004C2862" w:rsidRDefault="004C2862" w:rsidP="004C2862">
      <w:r>
        <w:t xml:space="preserve">               Case 65: Result = </w:t>
      </w:r>
      <w:r>
        <w:t>“</w:t>
      </w:r>
      <w:proofErr w:type="spellStart"/>
      <w:r>
        <w:rPr>
          <w:rFonts w:cs="Vrinda"/>
          <w:cs/>
          <w:lang w:bidi="bn-IN"/>
        </w:rPr>
        <w:t>পঁয়ষট্টি</w:t>
      </w:r>
      <w:proofErr w:type="spellEnd"/>
      <w:r>
        <w:rPr>
          <w:rFonts w:cs="Vrinda"/>
          <w:cs/>
          <w:lang w:bidi="bn-IN"/>
        </w:rPr>
        <w:t>”</w:t>
      </w:r>
    </w:p>
    <w:p w14:paraId="14E88AEE" w14:textId="08AE17C2" w:rsidR="004C2862" w:rsidRDefault="004C2862" w:rsidP="004C2862">
      <w:r>
        <w:t xml:space="preserve">               Case 66: Result = </w:t>
      </w:r>
      <w:r>
        <w:t>“</w:t>
      </w:r>
      <w:proofErr w:type="spellStart"/>
      <w:r>
        <w:rPr>
          <w:rFonts w:cs="Vrinda"/>
          <w:cs/>
          <w:lang w:bidi="bn-IN"/>
        </w:rPr>
        <w:t>ছেষট্টি</w:t>
      </w:r>
      <w:proofErr w:type="spellEnd"/>
      <w:r>
        <w:rPr>
          <w:rFonts w:cs="Vrinda"/>
          <w:cs/>
          <w:lang w:bidi="bn-IN"/>
        </w:rPr>
        <w:t>”</w:t>
      </w:r>
    </w:p>
    <w:p w14:paraId="38269584" w14:textId="2D07C529" w:rsidR="004C2862" w:rsidRDefault="004C2862" w:rsidP="004C2862">
      <w:r>
        <w:t xml:space="preserve">               Case 67: Result = </w:t>
      </w:r>
      <w:r>
        <w:t>“</w:t>
      </w:r>
      <w:r>
        <w:rPr>
          <w:rFonts w:cs="Vrinda"/>
          <w:cs/>
          <w:lang w:bidi="bn-IN"/>
        </w:rPr>
        <w:t>সাতষট্টি”</w:t>
      </w:r>
    </w:p>
    <w:p w14:paraId="3B42C69D" w14:textId="51939BE7" w:rsidR="004C2862" w:rsidRDefault="004C2862" w:rsidP="004C2862">
      <w:r>
        <w:t xml:space="preserve">               Case 68: Result = </w:t>
      </w:r>
      <w:r>
        <w:t>“</w:t>
      </w:r>
      <w:r>
        <w:rPr>
          <w:rFonts w:cs="Vrinda"/>
          <w:cs/>
          <w:lang w:bidi="bn-IN"/>
        </w:rPr>
        <w:t>আটষট্টি”</w:t>
      </w:r>
    </w:p>
    <w:p w14:paraId="0BCA50D3" w14:textId="3625E6F4" w:rsidR="004C2862" w:rsidRDefault="004C2862" w:rsidP="004C2862">
      <w:r>
        <w:t xml:space="preserve">               Case 69: Result = </w:t>
      </w:r>
      <w:r>
        <w:t>“</w:t>
      </w:r>
      <w:r>
        <w:rPr>
          <w:rFonts w:cs="Vrinda"/>
          <w:cs/>
          <w:lang w:bidi="bn-IN"/>
        </w:rPr>
        <w:t>ঊনসত্তর”</w:t>
      </w:r>
    </w:p>
    <w:p w14:paraId="6B8B75AF" w14:textId="77777777" w:rsidR="004C2862" w:rsidRDefault="004C2862" w:rsidP="004C2862">
      <w:r>
        <w:t xml:space="preserve">               Case Else</w:t>
      </w:r>
    </w:p>
    <w:p w14:paraId="602E9BE8" w14:textId="77777777" w:rsidR="004C2862" w:rsidRDefault="004C2862" w:rsidP="004C2862">
      <w:r>
        <w:t xml:space="preserve">            End Select</w:t>
      </w:r>
    </w:p>
    <w:p w14:paraId="771FEB52" w14:textId="77777777" w:rsidR="004C2862" w:rsidRDefault="004C2862" w:rsidP="004C286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7 Then</w:t>
      </w:r>
    </w:p>
    <w:p w14:paraId="1E93930A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1E7CAFFD" w14:textId="2BBEB560" w:rsidR="004C2862" w:rsidRDefault="004C2862" w:rsidP="004C2862">
      <w:r>
        <w:t xml:space="preserve">               Case 7: Result = </w:t>
      </w:r>
      <w:r>
        <w:t>“</w:t>
      </w:r>
      <w:r>
        <w:rPr>
          <w:rFonts w:cs="Vrinda"/>
          <w:cs/>
          <w:lang w:bidi="bn-IN"/>
        </w:rPr>
        <w:t>সাত”</w:t>
      </w:r>
    </w:p>
    <w:p w14:paraId="30785015" w14:textId="052446A4" w:rsidR="004C2862" w:rsidRDefault="004C2862" w:rsidP="004C2862">
      <w:r>
        <w:t xml:space="preserve">               Case 70: Result = "</w:t>
      </w:r>
      <w:r>
        <w:rPr>
          <w:rFonts w:ascii="Shonar Bangla" w:hAnsi="Shonar Bangla" w:cs="Shonar Bangla" w:hint="cs"/>
          <w:cs/>
          <w:lang w:bidi="bn-IN"/>
        </w:rPr>
        <w:t>সত্তর</w:t>
      </w:r>
      <w:r>
        <w:t>"</w:t>
      </w:r>
    </w:p>
    <w:p w14:paraId="12A500EF" w14:textId="6AFF511C" w:rsidR="004C2862" w:rsidRDefault="004C2862" w:rsidP="004C2862">
      <w:r>
        <w:t xml:space="preserve">               Case 71: Result = </w:t>
      </w:r>
      <w:r>
        <w:t>“</w:t>
      </w:r>
      <w:r>
        <w:rPr>
          <w:rFonts w:cs="Vrinda"/>
          <w:cs/>
          <w:lang w:bidi="bn-IN"/>
        </w:rPr>
        <w:t>একাত্তর”</w:t>
      </w:r>
    </w:p>
    <w:p w14:paraId="5F21995A" w14:textId="6DE1B96E" w:rsidR="004C2862" w:rsidRDefault="004C2862" w:rsidP="004C2862">
      <w:r>
        <w:t xml:space="preserve">               Case 72: Result = </w:t>
      </w:r>
      <w:r>
        <w:t>“</w:t>
      </w:r>
      <w:r>
        <w:rPr>
          <w:rFonts w:cs="Vrinda"/>
          <w:cs/>
          <w:lang w:bidi="bn-IN"/>
        </w:rPr>
        <w:t>বাহাত্তর”</w:t>
      </w:r>
    </w:p>
    <w:p w14:paraId="27050B4E" w14:textId="46205F87" w:rsidR="004C2862" w:rsidRDefault="004C2862" w:rsidP="004C2862">
      <w:r>
        <w:t xml:space="preserve">               Case 73: Result = </w:t>
      </w:r>
      <w:r>
        <w:t>“</w:t>
      </w:r>
      <w:proofErr w:type="spellStart"/>
      <w:r>
        <w:rPr>
          <w:rFonts w:cs="Vrinda"/>
          <w:cs/>
          <w:lang w:bidi="bn-IN"/>
        </w:rPr>
        <w:t>তিয়াত্তর</w:t>
      </w:r>
      <w:proofErr w:type="spellEnd"/>
      <w:r>
        <w:rPr>
          <w:rFonts w:cs="Vrinda"/>
          <w:cs/>
          <w:lang w:bidi="bn-IN"/>
        </w:rPr>
        <w:t>”</w:t>
      </w:r>
    </w:p>
    <w:p w14:paraId="078F819C" w14:textId="354E2F8F" w:rsidR="004C2862" w:rsidRDefault="004C2862" w:rsidP="004C2862">
      <w:r>
        <w:t xml:space="preserve">               Case 74: Result = </w:t>
      </w:r>
      <w:r>
        <w:t>“</w:t>
      </w:r>
      <w:proofErr w:type="spellStart"/>
      <w:r>
        <w:rPr>
          <w:rFonts w:cs="Vrinda"/>
          <w:cs/>
          <w:lang w:bidi="bn-IN"/>
        </w:rPr>
        <w:t>চুয়াত্তর</w:t>
      </w:r>
      <w:proofErr w:type="spellEnd"/>
      <w:r>
        <w:rPr>
          <w:rFonts w:cs="Vrinda"/>
          <w:cs/>
          <w:lang w:bidi="bn-IN"/>
        </w:rPr>
        <w:t>”</w:t>
      </w:r>
    </w:p>
    <w:p w14:paraId="276C0215" w14:textId="31082B83" w:rsidR="004C2862" w:rsidRDefault="004C2862" w:rsidP="004C2862">
      <w:r>
        <w:t xml:space="preserve">               Case 75: Result = </w:t>
      </w:r>
      <w:r>
        <w:t>“</w:t>
      </w:r>
      <w:r>
        <w:rPr>
          <w:rFonts w:cs="Vrinda"/>
          <w:cs/>
          <w:lang w:bidi="bn-IN"/>
        </w:rPr>
        <w:t>পঁচাত্তর”</w:t>
      </w:r>
    </w:p>
    <w:p w14:paraId="7598B33F" w14:textId="647FDDB1" w:rsidR="004C2862" w:rsidRDefault="004C2862" w:rsidP="004C2862">
      <w:r>
        <w:t xml:space="preserve">               Case 76: Result = </w:t>
      </w:r>
      <w:r>
        <w:t>“</w:t>
      </w:r>
      <w:proofErr w:type="spellStart"/>
      <w:r>
        <w:rPr>
          <w:rFonts w:cs="Vrinda"/>
          <w:cs/>
          <w:lang w:bidi="bn-IN"/>
        </w:rPr>
        <w:t>ছিয়াত্তর</w:t>
      </w:r>
      <w:proofErr w:type="spellEnd"/>
      <w:r>
        <w:rPr>
          <w:rFonts w:cs="Vrinda"/>
          <w:cs/>
          <w:lang w:bidi="bn-IN"/>
        </w:rPr>
        <w:t>”</w:t>
      </w:r>
    </w:p>
    <w:p w14:paraId="7E216CFF" w14:textId="045862CB" w:rsidR="004C2862" w:rsidRDefault="004C2862" w:rsidP="004C2862">
      <w:r>
        <w:t xml:space="preserve">               Case 77: Result = </w:t>
      </w:r>
      <w:r>
        <w:t>“</w:t>
      </w:r>
      <w:r>
        <w:rPr>
          <w:rFonts w:cs="Vrinda"/>
          <w:cs/>
          <w:lang w:bidi="bn-IN"/>
        </w:rPr>
        <w:t>সাতাত্তর”</w:t>
      </w:r>
    </w:p>
    <w:p w14:paraId="635F6F3E" w14:textId="29912070" w:rsidR="004C2862" w:rsidRDefault="004C2862" w:rsidP="004C2862">
      <w:r>
        <w:t xml:space="preserve">               Case 78: Result = </w:t>
      </w:r>
      <w:r>
        <w:t>“</w:t>
      </w:r>
      <w:r>
        <w:rPr>
          <w:rFonts w:cs="Vrinda"/>
          <w:cs/>
          <w:lang w:bidi="bn-IN"/>
        </w:rPr>
        <w:t>আটাত্তর”</w:t>
      </w:r>
    </w:p>
    <w:p w14:paraId="5F3B7A0F" w14:textId="02076C48" w:rsidR="004C2862" w:rsidRDefault="004C2862" w:rsidP="004C2862">
      <w:r>
        <w:lastRenderedPageBreak/>
        <w:t xml:space="preserve">               Case 79: Result = </w:t>
      </w:r>
      <w:r>
        <w:t>“</w:t>
      </w:r>
      <w:proofErr w:type="spellStart"/>
      <w:r>
        <w:rPr>
          <w:rFonts w:cs="Vrinda"/>
          <w:cs/>
          <w:lang w:bidi="bn-IN"/>
        </w:rPr>
        <w:t>ঊনআশি</w:t>
      </w:r>
      <w:proofErr w:type="spellEnd"/>
      <w:r>
        <w:rPr>
          <w:rFonts w:cs="Vrinda"/>
          <w:cs/>
          <w:lang w:bidi="bn-IN"/>
        </w:rPr>
        <w:t>”</w:t>
      </w:r>
    </w:p>
    <w:p w14:paraId="07C677CE" w14:textId="77777777" w:rsidR="004C2862" w:rsidRDefault="004C2862" w:rsidP="004C2862">
      <w:r>
        <w:t xml:space="preserve">               Case Else</w:t>
      </w:r>
    </w:p>
    <w:p w14:paraId="63EED1F5" w14:textId="77777777" w:rsidR="004C2862" w:rsidRDefault="004C2862" w:rsidP="004C2862">
      <w:r>
        <w:t xml:space="preserve">            End Select</w:t>
      </w:r>
    </w:p>
    <w:p w14:paraId="5BF97FB7" w14:textId="77777777" w:rsidR="004C2862" w:rsidRDefault="004C2862" w:rsidP="004C286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8 Then</w:t>
      </w:r>
    </w:p>
    <w:p w14:paraId="0DA575E9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1FA92ABD" w14:textId="005E3AD1" w:rsidR="004C2862" w:rsidRDefault="004C2862" w:rsidP="004C2862">
      <w:r>
        <w:t xml:space="preserve">               Case 8: Result = </w:t>
      </w:r>
      <w:r>
        <w:t>“</w:t>
      </w:r>
      <w:r>
        <w:rPr>
          <w:rFonts w:cs="Vrinda"/>
          <w:cs/>
          <w:lang w:bidi="bn-IN"/>
        </w:rPr>
        <w:t>আট”</w:t>
      </w:r>
    </w:p>
    <w:p w14:paraId="37D945E4" w14:textId="13898786" w:rsidR="004C2862" w:rsidRDefault="004C2862" w:rsidP="004C2862">
      <w:r>
        <w:t xml:space="preserve">               Case 80: Result = </w:t>
      </w:r>
      <w:r>
        <w:t>“</w:t>
      </w:r>
      <w:r>
        <w:rPr>
          <w:rFonts w:cs="Vrinda"/>
          <w:cs/>
          <w:lang w:bidi="bn-IN"/>
        </w:rPr>
        <w:t>আশি”</w:t>
      </w:r>
    </w:p>
    <w:p w14:paraId="255AFC45" w14:textId="6D59EB4D" w:rsidR="004C2862" w:rsidRDefault="004C2862" w:rsidP="004C2862">
      <w:r>
        <w:t xml:space="preserve">               Case 81: Result = </w:t>
      </w:r>
      <w:r>
        <w:t>“</w:t>
      </w:r>
      <w:proofErr w:type="spellStart"/>
      <w:r>
        <w:rPr>
          <w:rFonts w:cs="Vrinda"/>
          <w:cs/>
          <w:lang w:bidi="bn-IN"/>
        </w:rPr>
        <w:t>একাশি</w:t>
      </w:r>
      <w:proofErr w:type="spellEnd"/>
      <w:r>
        <w:rPr>
          <w:rFonts w:cs="Vrinda"/>
          <w:cs/>
          <w:lang w:bidi="bn-IN"/>
        </w:rPr>
        <w:t>”</w:t>
      </w:r>
    </w:p>
    <w:p w14:paraId="2E8C9EA3" w14:textId="2B2D6E1D" w:rsidR="004C2862" w:rsidRDefault="004C2862" w:rsidP="004C2862">
      <w:r>
        <w:t xml:space="preserve">               Case 82: Result = </w:t>
      </w:r>
      <w:r>
        <w:t>“</w:t>
      </w:r>
      <w:proofErr w:type="spellStart"/>
      <w:r>
        <w:rPr>
          <w:rFonts w:cs="Vrinda"/>
          <w:cs/>
          <w:lang w:bidi="bn-IN"/>
        </w:rPr>
        <w:t>বিরাশি</w:t>
      </w:r>
      <w:proofErr w:type="spellEnd"/>
      <w:r>
        <w:rPr>
          <w:rFonts w:cs="Vrinda"/>
          <w:cs/>
          <w:lang w:bidi="bn-IN"/>
        </w:rPr>
        <w:t>”</w:t>
      </w:r>
    </w:p>
    <w:p w14:paraId="63AE9633" w14:textId="7D074651" w:rsidR="004C2862" w:rsidRDefault="004C2862" w:rsidP="004C2862">
      <w:r>
        <w:t xml:space="preserve">               Case 83: Result = </w:t>
      </w:r>
      <w:r>
        <w:t>“</w:t>
      </w:r>
      <w:r>
        <w:rPr>
          <w:rFonts w:cs="Vrinda"/>
          <w:cs/>
          <w:lang w:bidi="bn-IN"/>
        </w:rPr>
        <w:t>তিরাশি”</w:t>
      </w:r>
    </w:p>
    <w:p w14:paraId="3BC50B34" w14:textId="700DD421" w:rsidR="004C2862" w:rsidRDefault="004C2862" w:rsidP="004C2862">
      <w:r>
        <w:t xml:space="preserve">               Case 84: Result = </w:t>
      </w:r>
      <w:r>
        <w:t>“</w:t>
      </w:r>
      <w:r>
        <w:rPr>
          <w:rFonts w:cs="Vrinda"/>
          <w:cs/>
          <w:lang w:bidi="bn-IN"/>
        </w:rPr>
        <w:t>চুরাশি”</w:t>
      </w:r>
    </w:p>
    <w:p w14:paraId="114B9A38" w14:textId="74DC3F07" w:rsidR="004C2862" w:rsidRDefault="004C2862" w:rsidP="004C2862">
      <w:r>
        <w:t xml:space="preserve">               Case 85: Result = </w:t>
      </w:r>
      <w:r>
        <w:t>“</w:t>
      </w:r>
      <w:proofErr w:type="spellStart"/>
      <w:r>
        <w:rPr>
          <w:rFonts w:cs="Vrinda"/>
          <w:cs/>
          <w:lang w:bidi="bn-IN"/>
        </w:rPr>
        <w:t>পঁচাশি</w:t>
      </w:r>
      <w:proofErr w:type="spellEnd"/>
      <w:r>
        <w:rPr>
          <w:rFonts w:cs="Vrinda"/>
          <w:cs/>
          <w:lang w:bidi="bn-IN"/>
        </w:rPr>
        <w:t>”</w:t>
      </w:r>
    </w:p>
    <w:p w14:paraId="1C67FF08" w14:textId="604E71C9" w:rsidR="004C2862" w:rsidRDefault="004C2862" w:rsidP="004C2862">
      <w:r>
        <w:t xml:space="preserve">               Case 86: Result = </w:t>
      </w:r>
      <w:r>
        <w:t>“</w:t>
      </w:r>
      <w:proofErr w:type="spellStart"/>
      <w:r>
        <w:rPr>
          <w:rFonts w:cs="Vrinda"/>
          <w:cs/>
          <w:lang w:bidi="bn-IN"/>
        </w:rPr>
        <w:t>ছিয়াশি</w:t>
      </w:r>
      <w:proofErr w:type="spellEnd"/>
      <w:r>
        <w:rPr>
          <w:rFonts w:cs="Vrinda"/>
          <w:cs/>
          <w:lang w:bidi="bn-IN"/>
        </w:rPr>
        <w:t>”</w:t>
      </w:r>
    </w:p>
    <w:p w14:paraId="5CAFA195" w14:textId="343E10D3" w:rsidR="004C2862" w:rsidRDefault="004C2862" w:rsidP="004C2862">
      <w:r>
        <w:t xml:space="preserve">               Case 87: Result = </w:t>
      </w:r>
      <w:r>
        <w:t>“</w:t>
      </w:r>
      <w:r>
        <w:rPr>
          <w:rFonts w:cs="Vrinda"/>
          <w:cs/>
          <w:lang w:bidi="bn-IN"/>
        </w:rPr>
        <w:t>সাতাশি”</w:t>
      </w:r>
    </w:p>
    <w:p w14:paraId="58D6BC80" w14:textId="568E6A64" w:rsidR="004C2862" w:rsidRDefault="004C2862" w:rsidP="004C2862">
      <w:r>
        <w:t xml:space="preserve">               Case 88: Result = </w:t>
      </w:r>
      <w:r>
        <w:t>“</w:t>
      </w:r>
      <w:proofErr w:type="spellStart"/>
      <w:r>
        <w:rPr>
          <w:rFonts w:cs="Vrinda"/>
          <w:cs/>
          <w:lang w:bidi="bn-IN"/>
        </w:rPr>
        <w:t>আটাশি</w:t>
      </w:r>
      <w:proofErr w:type="spellEnd"/>
      <w:r>
        <w:rPr>
          <w:rFonts w:cs="Vrinda"/>
          <w:cs/>
          <w:lang w:bidi="bn-IN"/>
        </w:rPr>
        <w:t>”</w:t>
      </w:r>
    </w:p>
    <w:p w14:paraId="410A5F81" w14:textId="45ED5C75" w:rsidR="004C2862" w:rsidRDefault="004C2862" w:rsidP="004C2862">
      <w:r>
        <w:t xml:space="preserve">               Case 89: Result = </w:t>
      </w:r>
      <w:r>
        <w:t>“</w:t>
      </w:r>
      <w:r>
        <w:rPr>
          <w:rFonts w:cs="Vrinda"/>
          <w:cs/>
          <w:lang w:bidi="bn-IN"/>
        </w:rPr>
        <w:t>ঊননব্বই”</w:t>
      </w:r>
    </w:p>
    <w:p w14:paraId="45FEAC02" w14:textId="77777777" w:rsidR="004C2862" w:rsidRDefault="004C2862" w:rsidP="004C2862">
      <w:r>
        <w:t xml:space="preserve">               Case Else</w:t>
      </w:r>
    </w:p>
    <w:p w14:paraId="5619A1E4" w14:textId="77777777" w:rsidR="004C2862" w:rsidRDefault="004C2862" w:rsidP="004C2862">
      <w:r>
        <w:t xml:space="preserve">            End Select</w:t>
      </w:r>
    </w:p>
    <w:p w14:paraId="30648783" w14:textId="77777777" w:rsidR="004C2862" w:rsidRDefault="004C2862" w:rsidP="004C286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 = 9 Then</w:t>
      </w:r>
    </w:p>
    <w:p w14:paraId="1BAF84B5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spellStart"/>
      <w:proofErr w:type="gramEnd"/>
      <w:r>
        <w:t>MyTens</w:t>
      </w:r>
      <w:proofErr w:type="spellEnd"/>
      <w:r>
        <w:t>)</w:t>
      </w:r>
    </w:p>
    <w:p w14:paraId="3782DE9C" w14:textId="50042596" w:rsidR="004C2862" w:rsidRDefault="004C2862" w:rsidP="004C2862">
      <w:r>
        <w:t xml:space="preserve">               Case 9: Result = </w:t>
      </w:r>
      <w:r>
        <w:t>“</w:t>
      </w:r>
      <w:r>
        <w:rPr>
          <w:rFonts w:cs="Vrinda"/>
          <w:cs/>
          <w:lang w:bidi="bn-IN"/>
        </w:rPr>
        <w:t>নয়”</w:t>
      </w:r>
    </w:p>
    <w:p w14:paraId="32A2CBC2" w14:textId="3FB6BA9E" w:rsidR="004C2862" w:rsidRDefault="004C2862" w:rsidP="004C2862">
      <w:r>
        <w:t xml:space="preserve">               Case 90: Result = </w:t>
      </w:r>
      <w:r>
        <w:t>“</w:t>
      </w:r>
      <w:r>
        <w:rPr>
          <w:rFonts w:cs="Vrinda"/>
          <w:cs/>
          <w:lang w:bidi="bn-IN"/>
        </w:rPr>
        <w:t>নব্বই”</w:t>
      </w:r>
    </w:p>
    <w:p w14:paraId="2A6F9716" w14:textId="1412CEA9" w:rsidR="004C2862" w:rsidRDefault="004C2862" w:rsidP="004C2862">
      <w:r>
        <w:t xml:space="preserve">               Case 91: Result = </w:t>
      </w:r>
      <w:r>
        <w:t>“</w:t>
      </w:r>
      <w:r>
        <w:rPr>
          <w:rFonts w:cs="Vrinda"/>
          <w:cs/>
          <w:lang w:bidi="bn-IN"/>
        </w:rPr>
        <w:t>একানব্বই”</w:t>
      </w:r>
    </w:p>
    <w:p w14:paraId="1603F705" w14:textId="7243999F" w:rsidR="004C2862" w:rsidRDefault="004C2862" w:rsidP="004C2862">
      <w:r>
        <w:t xml:space="preserve">               Case 92: Result = </w:t>
      </w:r>
      <w:r>
        <w:t>“</w:t>
      </w:r>
      <w:r>
        <w:rPr>
          <w:rFonts w:cs="Vrinda"/>
          <w:cs/>
          <w:lang w:bidi="bn-IN"/>
        </w:rPr>
        <w:t>বিরানব্বই”</w:t>
      </w:r>
    </w:p>
    <w:p w14:paraId="31282DFE" w14:textId="3545B98B" w:rsidR="004C2862" w:rsidRDefault="004C2862" w:rsidP="004C2862">
      <w:r>
        <w:t xml:space="preserve">               Case 93: Result = </w:t>
      </w:r>
      <w:r>
        <w:t>“</w:t>
      </w:r>
      <w:r>
        <w:rPr>
          <w:rFonts w:cs="Vrinda"/>
          <w:cs/>
          <w:lang w:bidi="bn-IN"/>
        </w:rPr>
        <w:t>তিরানব্বই”</w:t>
      </w:r>
    </w:p>
    <w:p w14:paraId="6D79456F" w14:textId="4A9CCA7E" w:rsidR="004C2862" w:rsidRDefault="004C2862" w:rsidP="004C2862">
      <w:r>
        <w:t xml:space="preserve">               Case 94: Result = </w:t>
      </w:r>
      <w:r>
        <w:t>“</w:t>
      </w:r>
      <w:r>
        <w:rPr>
          <w:rFonts w:cs="Vrinda"/>
          <w:cs/>
          <w:lang w:bidi="bn-IN"/>
        </w:rPr>
        <w:t>চুরানব্বই”</w:t>
      </w:r>
    </w:p>
    <w:p w14:paraId="60699D32" w14:textId="368D4E83" w:rsidR="004C2862" w:rsidRDefault="004C2862" w:rsidP="004C2862">
      <w:r>
        <w:t xml:space="preserve">               Case 95: Result = </w:t>
      </w:r>
      <w:r>
        <w:t>“</w:t>
      </w:r>
      <w:r>
        <w:rPr>
          <w:rFonts w:cs="Vrinda"/>
          <w:cs/>
          <w:lang w:bidi="bn-IN"/>
        </w:rPr>
        <w:t>পঁচানব্বই”</w:t>
      </w:r>
    </w:p>
    <w:p w14:paraId="4EC07A54" w14:textId="1F8C5377" w:rsidR="004C2862" w:rsidRDefault="004C2862" w:rsidP="004C2862">
      <w:r>
        <w:t xml:space="preserve">               Case 96: Result = </w:t>
      </w:r>
      <w:r>
        <w:t>“</w:t>
      </w:r>
      <w:proofErr w:type="spellStart"/>
      <w:r>
        <w:rPr>
          <w:rFonts w:cs="Vrinda"/>
          <w:cs/>
          <w:lang w:bidi="bn-IN"/>
        </w:rPr>
        <w:t>ছিয়ানব্বই</w:t>
      </w:r>
      <w:proofErr w:type="spellEnd"/>
      <w:r>
        <w:rPr>
          <w:rFonts w:cs="Vrinda"/>
          <w:cs/>
          <w:lang w:bidi="bn-IN"/>
        </w:rPr>
        <w:t>”</w:t>
      </w:r>
    </w:p>
    <w:p w14:paraId="4921C953" w14:textId="4C6A1BD1" w:rsidR="004C2862" w:rsidRDefault="004C2862" w:rsidP="004C2862">
      <w:r>
        <w:t xml:space="preserve">               Case 97: Result = </w:t>
      </w:r>
      <w:r>
        <w:t>“</w:t>
      </w:r>
      <w:proofErr w:type="spellStart"/>
      <w:r>
        <w:rPr>
          <w:rFonts w:cs="Vrinda"/>
          <w:cs/>
          <w:lang w:bidi="bn-IN"/>
        </w:rPr>
        <w:t>সাতানব্বই</w:t>
      </w:r>
      <w:proofErr w:type="spellEnd"/>
      <w:r>
        <w:rPr>
          <w:rFonts w:cs="Vrinda"/>
          <w:cs/>
          <w:lang w:bidi="bn-IN"/>
        </w:rPr>
        <w:t>”</w:t>
      </w:r>
    </w:p>
    <w:p w14:paraId="303542B4" w14:textId="045171CF" w:rsidR="004C2862" w:rsidRDefault="004C2862" w:rsidP="004C2862">
      <w:r>
        <w:t xml:space="preserve">               Case 98: Result = </w:t>
      </w:r>
      <w:r>
        <w:t>“</w:t>
      </w:r>
      <w:r>
        <w:rPr>
          <w:rFonts w:cs="Vrinda"/>
          <w:cs/>
          <w:lang w:bidi="bn-IN"/>
        </w:rPr>
        <w:t>আটানব্বই”</w:t>
      </w:r>
    </w:p>
    <w:p w14:paraId="064CCD29" w14:textId="499D9C31" w:rsidR="004C2862" w:rsidRDefault="004C2862" w:rsidP="004C2862">
      <w:r>
        <w:t xml:space="preserve">               Case 99: Result = </w:t>
      </w:r>
      <w:r>
        <w:t>“</w:t>
      </w:r>
      <w:r>
        <w:rPr>
          <w:rFonts w:cs="Vrinda"/>
          <w:cs/>
          <w:lang w:bidi="bn-IN"/>
        </w:rPr>
        <w:t>নিরানব্বই”</w:t>
      </w:r>
    </w:p>
    <w:p w14:paraId="4B67423C" w14:textId="77777777" w:rsidR="004C2862" w:rsidRDefault="004C2862" w:rsidP="004C2862">
      <w:r>
        <w:t xml:space="preserve">               Case Else</w:t>
      </w:r>
    </w:p>
    <w:p w14:paraId="5364D54E" w14:textId="77777777" w:rsidR="004C2862" w:rsidRDefault="004C2862" w:rsidP="004C2862">
      <w:r>
        <w:t xml:space="preserve">            End Select</w:t>
      </w:r>
    </w:p>
    <w:p w14:paraId="5E58058C" w14:textId="77777777" w:rsidR="004C2862" w:rsidRDefault="004C2862" w:rsidP="004C2862">
      <w:r>
        <w:t xml:space="preserve">         Else</w:t>
      </w:r>
    </w:p>
    <w:p w14:paraId="71D9C17E" w14:textId="77777777" w:rsidR="004C2862" w:rsidRDefault="004C2862" w:rsidP="004C2862">
      <w:r>
        <w:t xml:space="preserve">            ' .. </w:t>
      </w:r>
      <w:proofErr w:type="gramStart"/>
      <w:r>
        <w:t>otherwise</w:t>
      </w:r>
      <w:proofErr w:type="gramEnd"/>
      <w:r>
        <w:t xml:space="preserve"> it's between 20 and 99.</w:t>
      </w:r>
    </w:p>
    <w:p w14:paraId="49E105B8" w14:textId="77777777" w:rsidR="004C2862" w:rsidRDefault="004C2862" w:rsidP="004C2862">
      <w:r>
        <w:t xml:space="preserve">            Select Case </w:t>
      </w:r>
      <w:proofErr w:type="gramStart"/>
      <w:r>
        <w:t>Val(</w:t>
      </w:r>
      <w:proofErr w:type="gramEnd"/>
      <w:r>
        <w:t>Left(</w:t>
      </w:r>
      <w:proofErr w:type="spellStart"/>
      <w:r>
        <w:t>MyTens</w:t>
      </w:r>
      <w:proofErr w:type="spellEnd"/>
      <w:r>
        <w:t>, 1))</w:t>
      </w:r>
    </w:p>
    <w:p w14:paraId="58A542ED" w14:textId="77777777" w:rsidR="004C2862" w:rsidRDefault="004C2862" w:rsidP="004C2862">
      <w:r>
        <w:t xml:space="preserve">               Case 2: Result = "Twenty "</w:t>
      </w:r>
    </w:p>
    <w:p w14:paraId="57056B31" w14:textId="77777777" w:rsidR="004C2862" w:rsidRDefault="004C2862" w:rsidP="004C2862">
      <w:r>
        <w:t xml:space="preserve">               Case 3: Result = "Thirty "</w:t>
      </w:r>
    </w:p>
    <w:p w14:paraId="05EE22A0" w14:textId="77777777" w:rsidR="004C2862" w:rsidRDefault="004C2862" w:rsidP="004C2862">
      <w:r>
        <w:t xml:space="preserve">               Case 4: Result = "Forty "</w:t>
      </w:r>
    </w:p>
    <w:p w14:paraId="1BB31637" w14:textId="77777777" w:rsidR="004C2862" w:rsidRDefault="004C2862" w:rsidP="004C2862">
      <w:r>
        <w:lastRenderedPageBreak/>
        <w:t xml:space="preserve">               Case 5: Result = "Fifty "</w:t>
      </w:r>
    </w:p>
    <w:p w14:paraId="4067F766" w14:textId="77777777" w:rsidR="004C2862" w:rsidRDefault="004C2862" w:rsidP="004C2862">
      <w:r>
        <w:t xml:space="preserve">               Case 6: Result = "Sixty "</w:t>
      </w:r>
    </w:p>
    <w:p w14:paraId="6F8ADF77" w14:textId="77777777" w:rsidR="004C2862" w:rsidRDefault="004C2862" w:rsidP="004C2862">
      <w:r>
        <w:t xml:space="preserve">               Case 7: Result = "Seventy "</w:t>
      </w:r>
    </w:p>
    <w:p w14:paraId="3DABC926" w14:textId="77777777" w:rsidR="004C2862" w:rsidRDefault="004C2862" w:rsidP="004C2862">
      <w:r>
        <w:t xml:space="preserve">               Case 8: Result = "Eighty "</w:t>
      </w:r>
    </w:p>
    <w:p w14:paraId="02508675" w14:textId="77777777" w:rsidR="004C2862" w:rsidRDefault="004C2862" w:rsidP="004C2862">
      <w:r>
        <w:t xml:space="preserve">               Case 9: Result = "Ninety "</w:t>
      </w:r>
    </w:p>
    <w:p w14:paraId="6642ED33" w14:textId="77777777" w:rsidR="004C2862" w:rsidRDefault="004C2862" w:rsidP="004C2862">
      <w:r>
        <w:t xml:space="preserve">               Case Else</w:t>
      </w:r>
    </w:p>
    <w:p w14:paraId="3092AE4C" w14:textId="77777777" w:rsidR="004C2862" w:rsidRDefault="004C2862" w:rsidP="004C2862">
      <w:r>
        <w:t xml:space="preserve">            End Select</w:t>
      </w:r>
    </w:p>
    <w:p w14:paraId="06357241" w14:textId="77777777" w:rsidR="004C2862" w:rsidRDefault="004C2862" w:rsidP="004C2862">
      <w:r>
        <w:t xml:space="preserve">            ' Convert </w:t>
      </w:r>
      <w:proofErr w:type="gramStart"/>
      <w:r>
        <w:t>ones</w:t>
      </w:r>
      <w:proofErr w:type="gramEnd"/>
      <w:r>
        <w:t xml:space="preserve"> place digit.</w:t>
      </w:r>
    </w:p>
    <w:p w14:paraId="4B6CD685" w14:textId="77777777" w:rsidR="004C2862" w:rsidRDefault="004C2862" w:rsidP="004C2862">
      <w:r>
        <w:t xml:space="preserve">            Result = Result &amp; </w:t>
      </w:r>
      <w:proofErr w:type="spellStart"/>
      <w:proofErr w:type="gramStart"/>
      <w:r>
        <w:t>ConvertDigit</w:t>
      </w:r>
      <w:proofErr w:type="spellEnd"/>
      <w:r>
        <w:t>(</w:t>
      </w:r>
      <w:proofErr w:type="gramEnd"/>
      <w:r>
        <w:t>Right(</w:t>
      </w:r>
      <w:proofErr w:type="spellStart"/>
      <w:r>
        <w:t>MyTens</w:t>
      </w:r>
      <w:proofErr w:type="spellEnd"/>
      <w:r>
        <w:t>, 1))</w:t>
      </w:r>
    </w:p>
    <w:p w14:paraId="296E7AEB" w14:textId="77777777" w:rsidR="004C2862" w:rsidRDefault="004C2862" w:rsidP="004C2862">
      <w:r>
        <w:t xml:space="preserve">         End If</w:t>
      </w:r>
    </w:p>
    <w:p w14:paraId="0E6E519B" w14:textId="77777777" w:rsidR="004C2862" w:rsidRDefault="004C2862" w:rsidP="004C2862">
      <w:r>
        <w:t xml:space="preserve">         </w:t>
      </w:r>
      <w:proofErr w:type="spellStart"/>
      <w:r>
        <w:t>ConvertTens</w:t>
      </w:r>
      <w:proofErr w:type="spellEnd"/>
      <w:r>
        <w:t xml:space="preserve"> = Result</w:t>
      </w:r>
    </w:p>
    <w:p w14:paraId="393D5EAE" w14:textId="77777777" w:rsidR="004C2862" w:rsidRDefault="004C2862" w:rsidP="004C2862">
      <w:r>
        <w:t>End Function</w:t>
      </w:r>
    </w:p>
    <w:p w14:paraId="02661BF8" w14:textId="77777777" w:rsidR="004C2862" w:rsidRDefault="004C2862" w:rsidP="004C2862">
      <w:r>
        <w:t xml:space="preserve">Private Function </w:t>
      </w:r>
      <w:proofErr w:type="spellStart"/>
      <w:proofErr w:type="gramStart"/>
      <w:r>
        <w:t>ConvertDigit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MyDigit</w:t>
      </w:r>
      <w:proofErr w:type="spellEnd"/>
      <w:r>
        <w:t>)</w:t>
      </w:r>
    </w:p>
    <w:p w14:paraId="224BBC02" w14:textId="77777777" w:rsidR="004C2862" w:rsidRDefault="004C2862" w:rsidP="004C2862">
      <w:r>
        <w:t xml:space="preserve">Select Case </w:t>
      </w:r>
      <w:proofErr w:type="gramStart"/>
      <w:r>
        <w:t>Val(</w:t>
      </w:r>
      <w:proofErr w:type="spellStart"/>
      <w:proofErr w:type="gramEnd"/>
      <w:r>
        <w:t>MyDigit</w:t>
      </w:r>
      <w:proofErr w:type="spellEnd"/>
      <w:r>
        <w:t>)</w:t>
      </w:r>
    </w:p>
    <w:p w14:paraId="4E785412" w14:textId="58D4883F" w:rsidR="004C2862" w:rsidRDefault="004C2862" w:rsidP="004C2862">
      <w:r>
        <w:t xml:space="preserve">            Case 1: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এক”</w:t>
      </w:r>
    </w:p>
    <w:p w14:paraId="793E21FC" w14:textId="49A16B0A" w:rsidR="004C2862" w:rsidRDefault="004C2862" w:rsidP="004C2862">
      <w:r>
        <w:t xml:space="preserve">            Case 2: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দুই”</w:t>
      </w:r>
    </w:p>
    <w:p w14:paraId="5FAAAC84" w14:textId="66533D8E" w:rsidR="004C2862" w:rsidRDefault="004C2862" w:rsidP="004C2862">
      <w:r>
        <w:t xml:space="preserve">            Case 3: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তিন”</w:t>
      </w:r>
    </w:p>
    <w:p w14:paraId="31A93A6A" w14:textId="3AE6CC7C" w:rsidR="004C2862" w:rsidRDefault="004C2862" w:rsidP="004C2862">
      <w:r>
        <w:t xml:space="preserve">            Case 4: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চার”</w:t>
      </w:r>
    </w:p>
    <w:p w14:paraId="4432D504" w14:textId="21F74548" w:rsidR="004C2862" w:rsidRDefault="004C2862" w:rsidP="004C2862">
      <w:r>
        <w:t xml:space="preserve">            Case 5: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পাঁচ”</w:t>
      </w:r>
    </w:p>
    <w:p w14:paraId="6D22D27E" w14:textId="1757FA18" w:rsidR="004C2862" w:rsidRDefault="004C2862" w:rsidP="004C2862">
      <w:r>
        <w:t xml:space="preserve">            Case 6: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ছয়”</w:t>
      </w:r>
    </w:p>
    <w:p w14:paraId="6BF21605" w14:textId="2E778579" w:rsidR="004C2862" w:rsidRDefault="004C2862" w:rsidP="004C2862">
      <w:r>
        <w:t xml:space="preserve">            Case 7: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সাত”</w:t>
      </w:r>
    </w:p>
    <w:p w14:paraId="4143AD89" w14:textId="206CA136" w:rsidR="004C2862" w:rsidRDefault="004C2862" w:rsidP="004C2862">
      <w:r>
        <w:t xml:space="preserve">            Case 8: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আট”</w:t>
      </w:r>
    </w:p>
    <w:p w14:paraId="5C653403" w14:textId="35017F26" w:rsidR="004C2862" w:rsidRDefault="004C2862" w:rsidP="004C2862">
      <w:r>
        <w:t xml:space="preserve">            Case 9: </w:t>
      </w:r>
      <w:proofErr w:type="spellStart"/>
      <w:r>
        <w:t>ConvertDigit</w:t>
      </w:r>
      <w:proofErr w:type="spellEnd"/>
      <w:r>
        <w:t xml:space="preserve"> = </w:t>
      </w:r>
      <w:r>
        <w:t>“</w:t>
      </w:r>
      <w:r>
        <w:rPr>
          <w:rFonts w:cs="Vrinda"/>
          <w:cs/>
          <w:lang w:bidi="bn-IN"/>
        </w:rPr>
        <w:t>নয়”</w:t>
      </w:r>
    </w:p>
    <w:p w14:paraId="31894FBA" w14:textId="77777777" w:rsidR="004C2862" w:rsidRDefault="004C2862" w:rsidP="004C2862">
      <w:r>
        <w:t xml:space="preserve">            Case Else: </w:t>
      </w:r>
      <w:proofErr w:type="spellStart"/>
      <w:r>
        <w:t>ConvertDigit</w:t>
      </w:r>
      <w:proofErr w:type="spellEnd"/>
      <w:r>
        <w:t xml:space="preserve"> = ""</w:t>
      </w:r>
    </w:p>
    <w:p w14:paraId="7BC456FA" w14:textId="77777777" w:rsidR="004C2862" w:rsidRDefault="004C2862" w:rsidP="004C2862">
      <w:r>
        <w:t xml:space="preserve">         End Select</w:t>
      </w:r>
    </w:p>
    <w:p w14:paraId="3649AECE" w14:textId="77777777" w:rsidR="004C2862" w:rsidRDefault="004C2862" w:rsidP="004C2862">
      <w:r>
        <w:t>End Function</w:t>
      </w:r>
    </w:p>
    <w:p w14:paraId="43C3E396" w14:textId="77777777" w:rsidR="004C2862" w:rsidRDefault="004C2862" w:rsidP="004C2862"/>
    <w:p w14:paraId="4CFEC7A9" w14:textId="77777777" w:rsidR="004C2862" w:rsidRDefault="004C2862" w:rsidP="004C2862"/>
    <w:p w14:paraId="653E73E3" w14:textId="77777777" w:rsidR="004C2862" w:rsidRDefault="004C2862" w:rsidP="004C2862"/>
    <w:p w14:paraId="27F0AEF9" w14:textId="77777777" w:rsidR="004C2862" w:rsidRDefault="004C2862" w:rsidP="004C2862"/>
    <w:p w14:paraId="57754253" w14:textId="77777777" w:rsidR="004C2862" w:rsidRDefault="004C2862" w:rsidP="004C2862"/>
    <w:p w14:paraId="487E4903" w14:textId="77777777" w:rsidR="004C2862" w:rsidRDefault="004C2862" w:rsidP="004C2862"/>
    <w:p w14:paraId="2E15FF83" w14:textId="77777777" w:rsidR="00890649" w:rsidRPr="00362A3F" w:rsidRDefault="00890649" w:rsidP="00362A3F"/>
    <w:sectPr w:rsidR="00890649" w:rsidRPr="00362A3F" w:rsidSect="002F7B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72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40C1" w14:textId="77777777" w:rsidR="00E52A74" w:rsidRDefault="00E52A74">
      <w:r>
        <w:separator/>
      </w:r>
    </w:p>
  </w:endnote>
  <w:endnote w:type="continuationSeparator" w:id="0">
    <w:p w14:paraId="3DD43467" w14:textId="77777777" w:rsidR="00E52A74" w:rsidRDefault="00E5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46B0" w14:textId="77777777" w:rsidR="00DA4448" w:rsidRDefault="00DA4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5"/>
      <w:gridCol w:w="7915"/>
    </w:tblGrid>
    <w:tr w:rsidR="00DA4448" w14:paraId="588116DF" w14:textId="77777777">
      <w:trPr>
        <w:trHeight w:val="855"/>
      </w:trPr>
      <w:tc>
        <w:tcPr>
          <w:tcW w:w="772" w:type="pct"/>
          <w:shd w:val="clear" w:color="auto" w:fill="FF9966"/>
        </w:tcPr>
        <w:p w14:paraId="10A9EDB9" w14:textId="77777777" w:rsidR="00DA4448" w:rsidRDefault="00DA4448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Disclaimer</w:t>
          </w:r>
        </w:p>
      </w:tc>
      <w:tc>
        <w:tcPr>
          <w:tcW w:w="4228" w:type="pct"/>
          <w:shd w:val="clear" w:color="auto" w:fill="FF9966"/>
          <w:vAlign w:val="center"/>
        </w:tcPr>
        <w:p w14:paraId="62119B56" w14:textId="77777777" w:rsidR="00DA4448" w:rsidRDefault="00DA4448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The tips and macros included in that file are provided “as was” in good faith and free of charge.  Use them at your own risk. I accept no responsibility for their use or consequences of that use.</w:t>
          </w:r>
        </w:p>
      </w:tc>
    </w:tr>
  </w:tbl>
  <w:p w14:paraId="6B5740AD" w14:textId="77777777" w:rsidR="00DA4448" w:rsidRDefault="00DA4448" w:rsidP="002F7B5C">
    <w:pPr>
      <w:pStyle w:val="Head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9CDD" w14:textId="77777777" w:rsidR="00DA4448" w:rsidRDefault="00DA4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81EA" w14:textId="77777777" w:rsidR="00E52A74" w:rsidRDefault="00E52A74">
      <w:r>
        <w:separator/>
      </w:r>
    </w:p>
  </w:footnote>
  <w:footnote w:type="continuationSeparator" w:id="0">
    <w:p w14:paraId="27F42952" w14:textId="77777777" w:rsidR="00E52A74" w:rsidRDefault="00E5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BC674" w14:textId="77777777" w:rsidR="00DA4448" w:rsidRDefault="00DA4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5"/>
      <w:gridCol w:w="7915"/>
    </w:tblGrid>
    <w:tr w:rsidR="00DA4448" w14:paraId="3E37E2F5" w14:textId="77777777">
      <w:trPr>
        <w:trHeight w:val="855"/>
      </w:trPr>
      <w:tc>
        <w:tcPr>
          <w:tcW w:w="772" w:type="pct"/>
          <w:shd w:val="clear" w:color="auto" w:fill="FF9966"/>
        </w:tcPr>
        <w:p w14:paraId="40B752B5" w14:textId="77777777" w:rsidR="00DA4448" w:rsidRDefault="00DA4448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Disclaimer</w:t>
          </w:r>
        </w:p>
      </w:tc>
      <w:tc>
        <w:tcPr>
          <w:tcW w:w="4228" w:type="pct"/>
          <w:shd w:val="clear" w:color="auto" w:fill="FF9966"/>
          <w:vAlign w:val="center"/>
        </w:tcPr>
        <w:p w14:paraId="53ECCB16" w14:textId="77777777" w:rsidR="00DA4448" w:rsidRDefault="00DA4448" w:rsidP="002F7B5C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en-GB"/>
            </w:rPr>
            <w:t>The tips and macros included in that file are provided “as was” in good faith and free of charge.  Use them at your own risk. I accept no responsibility for their use or consequences of that use.</w:t>
          </w:r>
        </w:p>
      </w:tc>
    </w:tr>
  </w:tbl>
  <w:p w14:paraId="010AB44A" w14:textId="77777777" w:rsidR="00DA4448" w:rsidRDefault="00DA4448" w:rsidP="00914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EFD49" w14:textId="77777777" w:rsidR="00DA4448" w:rsidRDefault="00DA4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62"/>
    <w:rsid w:val="00001B0E"/>
    <w:rsid w:val="00013C26"/>
    <w:rsid w:val="00014BF2"/>
    <w:rsid w:val="00015DA9"/>
    <w:rsid w:val="00021512"/>
    <w:rsid w:val="00025F69"/>
    <w:rsid w:val="00040D05"/>
    <w:rsid w:val="0004619F"/>
    <w:rsid w:val="00050076"/>
    <w:rsid w:val="000511B5"/>
    <w:rsid w:val="0005172F"/>
    <w:rsid w:val="00051835"/>
    <w:rsid w:val="00053374"/>
    <w:rsid w:val="000610F0"/>
    <w:rsid w:val="000638D5"/>
    <w:rsid w:val="0006532F"/>
    <w:rsid w:val="0006618B"/>
    <w:rsid w:val="00070BC4"/>
    <w:rsid w:val="00081E1A"/>
    <w:rsid w:val="000914BA"/>
    <w:rsid w:val="00093EA1"/>
    <w:rsid w:val="000A3F09"/>
    <w:rsid w:val="000B26EB"/>
    <w:rsid w:val="000B6726"/>
    <w:rsid w:val="000C6E9C"/>
    <w:rsid w:val="000C7989"/>
    <w:rsid w:val="000D0450"/>
    <w:rsid w:val="000D4677"/>
    <w:rsid w:val="000E0C81"/>
    <w:rsid w:val="000E5682"/>
    <w:rsid w:val="000E5C69"/>
    <w:rsid w:val="000E6CB2"/>
    <w:rsid w:val="000F10EE"/>
    <w:rsid w:val="000F1EF3"/>
    <w:rsid w:val="000F51D5"/>
    <w:rsid w:val="000F659D"/>
    <w:rsid w:val="0010177C"/>
    <w:rsid w:val="00103801"/>
    <w:rsid w:val="00106440"/>
    <w:rsid w:val="00110279"/>
    <w:rsid w:val="00111B66"/>
    <w:rsid w:val="00113008"/>
    <w:rsid w:val="00113614"/>
    <w:rsid w:val="00117441"/>
    <w:rsid w:val="00117C08"/>
    <w:rsid w:val="001213AF"/>
    <w:rsid w:val="001217DB"/>
    <w:rsid w:val="0013717A"/>
    <w:rsid w:val="001504DD"/>
    <w:rsid w:val="00153C3A"/>
    <w:rsid w:val="0015449C"/>
    <w:rsid w:val="00160DD7"/>
    <w:rsid w:val="00161227"/>
    <w:rsid w:val="00171859"/>
    <w:rsid w:val="00186D0A"/>
    <w:rsid w:val="00187C5C"/>
    <w:rsid w:val="00191881"/>
    <w:rsid w:val="00196145"/>
    <w:rsid w:val="001A7D7F"/>
    <w:rsid w:val="001B484B"/>
    <w:rsid w:val="001B7007"/>
    <w:rsid w:val="001C0221"/>
    <w:rsid w:val="001C5231"/>
    <w:rsid w:val="001C7970"/>
    <w:rsid w:val="001D1D37"/>
    <w:rsid w:val="001D2ECD"/>
    <w:rsid w:val="001D68A8"/>
    <w:rsid w:val="001E357F"/>
    <w:rsid w:val="001E39FC"/>
    <w:rsid w:val="002005F5"/>
    <w:rsid w:val="00215E3F"/>
    <w:rsid w:val="00216B1A"/>
    <w:rsid w:val="00220001"/>
    <w:rsid w:val="00230109"/>
    <w:rsid w:val="00235903"/>
    <w:rsid w:val="00236BBB"/>
    <w:rsid w:val="00250140"/>
    <w:rsid w:val="002524D0"/>
    <w:rsid w:val="00255CF5"/>
    <w:rsid w:val="00261FFC"/>
    <w:rsid w:val="00263249"/>
    <w:rsid w:val="002661F4"/>
    <w:rsid w:val="002663D4"/>
    <w:rsid w:val="002713EA"/>
    <w:rsid w:val="002718AB"/>
    <w:rsid w:val="0028063C"/>
    <w:rsid w:val="0028117A"/>
    <w:rsid w:val="00281ACE"/>
    <w:rsid w:val="00297C63"/>
    <w:rsid w:val="002B6C0E"/>
    <w:rsid w:val="002B7999"/>
    <w:rsid w:val="002C2490"/>
    <w:rsid w:val="002C348D"/>
    <w:rsid w:val="002C4681"/>
    <w:rsid w:val="002D04BD"/>
    <w:rsid w:val="002D13D3"/>
    <w:rsid w:val="002D4DB6"/>
    <w:rsid w:val="002E1D89"/>
    <w:rsid w:val="002E3719"/>
    <w:rsid w:val="002F3B55"/>
    <w:rsid w:val="002F4D72"/>
    <w:rsid w:val="002F74F3"/>
    <w:rsid w:val="002F79AC"/>
    <w:rsid w:val="002F7B5C"/>
    <w:rsid w:val="00300ADF"/>
    <w:rsid w:val="00303C86"/>
    <w:rsid w:val="0030424B"/>
    <w:rsid w:val="00304A8E"/>
    <w:rsid w:val="00305B5B"/>
    <w:rsid w:val="003068B0"/>
    <w:rsid w:val="003168A6"/>
    <w:rsid w:val="00320E6A"/>
    <w:rsid w:val="003218A9"/>
    <w:rsid w:val="00322A38"/>
    <w:rsid w:val="00325342"/>
    <w:rsid w:val="003304E5"/>
    <w:rsid w:val="00333EC7"/>
    <w:rsid w:val="00337EB9"/>
    <w:rsid w:val="00344F1D"/>
    <w:rsid w:val="00345700"/>
    <w:rsid w:val="00361AE9"/>
    <w:rsid w:val="00362A3F"/>
    <w:rsid w:val="00362B80"/>
    <w:rsid w:val="003648D8"/>
    <w:rsid w:val="00397AAA"/>
    <w:rsid w:val="003A4904"/>
    <w:rsid w:val="003A6E5A"/>
    <w:rsid w:val="003B1A43"/>
    <w:rsid w:val="003C2A3A"/>
    <w:rsid w:val="003C4B46"/>
    <w:rsid w:val="003D215A"/>
    <w:rsid w:val="003D2C5C"/>
    <w:rsid w:val="003D62D4"/>
    <w:rsid w:val="003F2449"/>
    <w:rsid w:val="003F5F52"/>
    <w:rsid w:val="00401382"/>
    <w:rsid w:val="00403D95"/>
    <w:rsid w:val="00404E1E"/>
    <w:rsid w:val="00420DE2"/>
    <w:rsid w:val="00424949"/>
    <w:rsid w:val="00432E0F"/>
    <w:rsid w:val="0044256B"/>
    <w:rsid w:val="0044715B"/>
    <w:rsid w:val="00454261"/>
    <w:rsid w:val="00454A62"/>
    <w:rsid w:val="00471B94"/>
    <w:rsid w:val="00473486"/>
    <w:rsid w:val="004757B4"/>
    <w:rsid w:val="00477019"/>
    <w:rsid w:val="00490732"/>
    <w:rsid w:val="00496228"/>
    <w:rsid w:val="004A4501"/>
    <w:rsid w:val="004B0CCE"/>
    <w:rsid w:val="004B54B7"/>
    <w:rsid w:val="004B7C8A"/>
    <w:rsid w:val="004C033B"/>
    <w:rsid w:val="004C1871"/>
    <w:rsid w:val="004C2862"/>
    <w:rsid w:val="004E3E5B"/>
    <w:rsid w:val="005019CB"/>
    <w:rsid w:val="00510FD0"/>
    <w:rsid w:val="00511946"/>
    <w:rsid w:val="00513530"/>
    <w:rsid w:val="005230B2"/>
    <w:rsid w:val="005243CE"/>
    <w:rsid w:val="00524E65"/>
    <w:rsid w:val="005338F8"/>
    <w:rsid w:val="00535176"/>
    <w:rsid w:val="0053637A"/>
    <w:rsid w:val="005367EB"/>
    <w:rsid w:val="00542AC0"/>
    <w:rsid w:val="00550169"/>
    <w:rsid w:val="005514C2"/>
    <w:rsid w:val="005550BB"/>
    <w:rsid w:val="00560492"/>
    <w:rsid w:val="00584937"/>
    <w:rsid w:val="00590401"/>
    <w:rsid w:val="005931AA"/>
    <w:rsid w:val="00593ADF"/>
    <w:rsid w:val="005A5789"/>
    <w:rsid w:val="005B2178"/>
    <w:rsid w:val="005B6FC7"/>
    <w:rsid w:val="005C1EF0"/>
    <w:rsid w:val="005C4E23"/>
    <w:rsid w:val="005C59C1"/>
    <w:rsid w:val="005D2A0A"/>
    <w:rsid w:val="005D7446"/>
    <w:rsid w:val="005D7AA4"/>
    <w:rsid w:val="005E05AD"/>
    <w:rsid w:val="005E26A5"/>
    <w:rsid w:val="005E4D70"/>
    <w:rsid w:val="005F5EAD"/>
    <w:rsid w:val="00600CFC"/>
    <w:rsid w:val="00602871"/>
    <w:rsid w:val="00605D64"/>
    <w:rsid w:val="00613606"/>
    <w:rsid w:val="00616080"/>
    <w:rsid w:val="00623AD1"/>
    <w:rsid w:val="00633FAE"/>
    <w:rsid w:val="00634296"/>
    <w:rsid w:val="006349FB"/>
    <w:rsid w:val="00640E95"/>
    <w:rsid w:val="006470FB"/>
    <w:rsid w:val="0064796E"/>
    <w:rsid w:val="00650937"/>
    <w:rsid w:val="006541C4"/>
    <w:rsid w:val="006664DE"/>
    <w:rsid w:val="00666AAC"/>
    <w:rsid w:val="006679BC"/>
    <w:rsid w:val="00670B91"/>
    <w:rsid w:val="00676DCB"/>
    <w:rsid w:val="00684B89"/>
    <w:rsid w:val="0069204F"/>
    <w:rsid w:val="0069464D"/>
    <w:rsid w:val="00697719"/>
    <w:rsid w:val="00697854"/>
    <w:rsid w:val="006A5C1A"/>
    <w:rsid w:val="006A5EED"/>
    <w:rsid w:val="006B0799"/>
    <w:rsid w:val="006B5EAB"/>
    <w:rsid w:val="006C06D9"/>
    <w:rsid w:val="006C33B2"/>
    <w:rsid w:val="006C70F7"/>
    <w:rsid w:val="006D438F"/>
    <w:rsid w:val="006E244F"/>
    <w:rsid w:val="006E4609"/>
    <w:rsid w:val="006E61DB"/>
    <w:rsid w:val="006F1DB5"/>
    <w:rsid w:val="00705A23"/>
    <w:rsid w:val="00706A37"/>
    <w:rsid w:val="00710DBC"/>
    <w:rsid w:val="0071517A"/>
    <w:rsid w:val="007221D4"/>
    <w:rsid w:val="007313C8"/>
    <w:rsid w:val="007322D3"/>
    <w:rsid w:val="007442AD"/>
    <w:rsid w:val="00745EF0"/>
    <w:rsid w:val="00747496"/>
    <w:rsid w:val="00754771"/>
    <w:rsid w:val="007638AC"/>
    <w:rsid w:val="00764999"/>
    <w:rsid w:val="00767D7E"/>
    <w:rsid w:val="00773E09"/>
    <w:rsid w:val="007745BA"/>
    <w:rsid w:val="0077510C"/>
    <w:rsid w:val="00776CEA"/>
    <w:rsid w:val="0077710E"/>
    <w:rsid w:val="00787D5B"/>
    <w:rsid w:val="007A36CF"/>
    <w:rsid w:val="007B2384"/>
    <w:rsid w:val="007B4F7B"/>
    <w:rsid w:val="007E017D"/>
    <w:rsid w:val="007E2FE6"/>
    <w:rsid w:val="007E5299"/>
    <w:rsid w:val="007F30E1"/>
    <w:rsid w:val="00803227"/>
    <w:rsid w:val="00810342"/>
    <w:rsid w:val="008137AC"/>
    <w:rsid w:val="0081687C"/>
    <w:rsid w:val="008254CF"/>
    <w:rsid w:val="0082659D"/>
    <w:rsid w:val="00827BCE"/>
    <w:rsid w:val="00834683"/>
    <w:rsid w:val="008439B1"/>
    <w:rsid w:val="00850F18"/>
    <w:rsid w:val="00861E98"/>
    <w:rsid w:val="00865B5C"/>
    <w:rsid w:val="00872381"/>
    <w:rsid w:val="00873B3D"/>
    <w:rsid w:val="00875ABC"/>
    <w:rsid w:val="00877942"/>
    <w:rsid w:val="00890649"/>
    <w:rsid w:val="00892ADB"/>
    <w:rsid w:val="008942F3"/>
    <w:rsid w:val="008A7A61"/>
    <w:rsid w:val="008B0D80"/>
    <w:rsid w:val="008B59E8"/>
    <w:rsid w:val="008B615B"/>
    <w:rsid w:val="008C5700"/>
    <w:rsid w:val="008D33EB"/>
    <w:rsid w:val="008D4B3F"/>
    <w:rsid w:val="008D4C03"/>
    <w:rsid w:val="008F6737"/>
    <w:rsid w:val="00906EC6"/>
    <w:rsid w:val="00914404"/>
    <w:rsid w:val="00921FA2"/>
    <w:rsid w:val="009220F1"/>
    <w:rsid w:val="00925466"/>
    <w:rsid w:val="00930968"/>
    <w:rsid w:val="009340DA"/>
    <w:rsid w:val="0093484B"/>
    <w:rsid w:val="009354DA"/>
    <w:rsid w:val="0094570E"/>
    <w:rsid w:val="00957623"/>
    <w:rsid w:val="00963B61"/>
    <w:rsid w:val="0096744F"/>
    <w:rsid w:val="00971178"/>
    <w:rsid w:val="009719BA"/>
    <w:rsid w:val="00972D4E"/>
    <w:rsid w:val="00975872"/>
    <w:rsid w:val="009920D3"/>
    <w:rsid w:val="009A256D"/>
    <w:rsid w:val="009A586F"/>
    <w:rsid w:val="009B143B"/>
    <w:rsid w:val="009B64C1"/>
    <w:rsid w:val="009B7DA2"/>
    <w:rsid w:val="009D31FD"/>
    <w:rsid w:val="009E40E9"/>
    <w:rsid w:val="009E6441"/>
    <w:rsid w:val="009F1C88"/>
    <w:rsid w:val="009F2BB8"/>
    <w:rsid w:val="009F3215"/>
    <w:rsid w:val="009F7CF3"/>
    <w:rsid w:val="00A03E83"/>
    <w:rsid w:val="00A06EBB"/>
    <w:rsid w:val="00A136E4"/>
    <w:rsid w:val="00A30DA5"/>
    <w:rsid w:val="00A32752"/>
    <w:rsid w:val="00A443DE"/>
    <w:rsid w:val="00A47683"/>
    <w:rsid w:val="00A50666"/>
    <w:rsid w:val="00A51D67"/>
    <w:rsid w:val="00A5262B"/>
    <w:rsid w:val="00A54F3C"/>
    <w:rsid w:val="00A5536E"/>
    <w:rsid w:val="00A56108"/>
    <w:rsid w:val="00A575F7"/>
    <w:rsid w:val="00A6199D"/>
    <w:rsid w:val="00A839BE"/>
    <w:rsid w:val="00A97448"/>
    <w:rsid w:val="00AB4972"/>
    <w:rsid w:val="00AB5265"/>
    <w:rsid w:val="00AC48FC"/>
    <w:rsid w:val="00AC6363"/>
    <w:rsid w:val="00AC7785"/>
    <w:rsid w:val="00AE1878"/>
    <w:rsid w:val="00AF2D7A"/>
    <w:rsid w:val="00AF5C9F"/>
    <w:rsid w:val="00B03934"/>
    <w:rsid w:val="00B10E82"/>
    <w:rsid w:val="00B13B5B"/>
    <w:rsid w:val="00B27940"/>
    <w:rsid w:val="00B34738"/>
    <w:rsid w:val="00B351F5"/>
    <w:rsid w:val="00B411F3"/>
    <w:rsid w:val="00B4340D"/>
    <w:rsid w:val="00B437DB"/>
    <w:rsid w:val="00B44043"/>
    <w:rsid w:val="00B44B8E"/>
    <w:rsid w:val="00B450FD"/>
    <w:rsid w:val="00B57D57"/>
    <w:rsid w:val="00B63BD7"/>
    <w:rsid w:val="00BB2FDC"/>
    <w:rsid w:val="00BC01CA"/>
    <w:rsid w:val="00BC44E7"/>
    <w:rsid w:val="00BD0CEA"/>
    <w:rsid w:val="00BD4506"/>
    <w:rsid w:val="00BE11F8"/>
    <w:rsid w:val="00BE28C9"/>
    <w:rsid w:val="00BF3754"/>
    <w:rsid w:val="00BF6575"/>
    <w:rsid w:val="00C05BEE"/>
    <w:rsid w:val="00C10574"/>
    <w:rsid w:val="00C10F90"/>
    <w:rsid w:val="00C15471"/>
    <w:rsid w:val="00C1768C"/>
    <w:rsid w:val="00C2474C"/>
    <w:rsid w:val="00C25A89"/>
    <w:rsid w:val="00C44417"/>
    <w:rsid w:val="00C465DC"/>
    <w:rsid w:val="00C509E6"/>
    <w:rsid w:val="00C6320E"/>
    <w:rsid w:val="00C647A0"/>
    <w:rsid w:val="00C702F8"/>
    <w:rsid w:val="00C71C94"/>
    <w:rsid w:val="00C7207E"/>
    <w:rsid w:val="00C749A9"/>
    <w:rsid w:val="00C7625F"/>
    <w:rsid w:val="00C81BBA"/>
    <w:rsid w:val="00C90FBD"/>
    <w:rsid w:val="00C944BC"/>
    <w:rsid w:val="00C96BC2"/>
    <w:rsid w:val="00CA0C20"/>
    <w:rsid w:val="00CA4A64"/>
    <w:rsid w:val="00CB16F4"/>
    <w:rsid w:val="00CB18F5"/>
    <w:rsid w:val="00CB6EC8"/>
    <w:rsid w:val="00CC02D8"/>
    <w:rsid w:val="00CC3615"/>
    <w:rsid w:val="00CC572D"/>
    <w:rsid w:val="00CD17E5"/>
    <w:rsid w:val="00CD1F4F"/>
    <w:rsid w:val="00CD4989"/>
    <w:rsid w:val="00CD6C4B"/>
    <w:rsid w:val="00CE08C0"/>
    <w:rsid w:val="00CE197E"/>
    <w:rsid w:val="00CE56ED"/>
    <w:rsid w:val="00CF1B73"/>
    <w:rsid w:val="00CF7F4F"/>
    <w:rsid w:val="00D00966"/>
    <w:rsid w:val="00D07387"/>
    <w:rsid w:val="00D2023A"/>
    <w:rsid w:val="00D202FA"/>
    <w:rsid w:val="00D30D9B"/>
    <w:rsid w:val="00D42DC8"/>
    <w:rsid w:val="00D50C69"/>
    <w:rsid w:val="00D54576"/>
    <w:rsid w:val="00D76E78"/>
    <w:rsid w:val="00D81B8E"/>
    <w:rsid w:val="00D958F9"/>
    <w:rsid w:val="00DA1CF9"/>
    <w:rsid w:val="00DA4448"/>
    <w:rsid w:val="00DA63A3"/>
    <w:rsid w:val="00DA7C7D"/>
    <w:rsid w:val="00DB0F48"/>
    <w:rsid w:val="00DB2C0A"/>
    <w:rsid w:val="00DB6C33"/>
    <w:rsid w:val="00DC0B35"/>
    <w:rsid w:val="00DE4C42"/>
    <w:rsid w:val="00DF0DC1"/>
    <w:rsid w:val="00DF4A04"/>
    <w:rsid w:val="00E0013D"/>
    <w:rsid w:val="00E01836"/>
    <w:rsid w:val="00E035DB"/>
    <w:rsid w:val="00E07DA1"/>
    <w:rsid w:val="00E1274B"/>
    <w:rsid w:val="00E168E8"/>
    <w:rsid w:val="00E20621"/>
    <w:rsid w:val="00E21CA6"/>
    <w:rsid w:val="00E230AC"/>
    <w:rsid w:val="00E40619"/>
    <w:rsid w:val="00E45B3C"/>
    <w:rsid w:val="00E510D8"/>
    <w:rsid w:val="00E51D36"/>
    <w:rsid w:val="00E52A74"/>
    <w:rsid w:val="00E55711"/>
    <w:rsid w:val="00E57644"/>
    <w:rsid w:val="00E605E0"/>
    <w:rsid w:val="00E65A34"/>
    <w:rsid w:val="00E7604C"/>
    <w:rsid w:val="00E82B48"/>
    <w:rsid w:val="00E975B3"/>
    <w:rsid w:val="00EB0F2F"/>
    <w:rsid w:val="00EB3A8B"/>
    <w:rsid w:val="00EC1AE6"/>
    <w:rsid w:val="00ED1265"/>
    <w:rsid w:val="00EE02E5"/>
    <w:rsid w:val="00EE67F9"/>
    <w:rsid w:val="00EF6466"/>
    <w:rsid w:val="00F02781"/>
    <w:rsid w:val="00F16827"/>
    <w:rsid w:val="00F1705A"/>
    <w:rsid w:val="00F20B0F"/>
    <w:rsid w:val="00F268DD"/>
    <w:rsid w:val="00F305A6"/>
    <w:rsid w:val="00F320F6"/>
    <w:rsid w:val="00F35C5B"/>
    <w:rsid w:val="00F41A50"/>
    <w:rsid w:val="00F46EE1"/>
    <w:rsid w:val="00F53DEB"/>
    <w:rsid w:val="00F640BD"/>
    <w:rsid w:val="00F67AB7"/>
    <w:rsid w:val="00F71CFA"/>
    <w:rsid w:val="00F855D4"/>
    <w:rsid w:val="00F9009D"/>
    <w:rsid w:val="00F9222B"/>
    <w:rsid w:val="00FA1250"/>
    <w:rsid w:val="00FA3993"/>
    <w:rsid w:val="00FB16B5"/>
    <w:rsid w:val="00FC2355"/>
    <w:rsid w:val="00FC46E5"/>
    <w:rsid w:val="00FD0272"/>
    <w:rsid w:val="00FD325C"/>
    <w:rsid w:val="00FD5815"/>
    <w:rsid w:val="00FE3918"/>
    <w:rsid w:val="00FE509E"/>
    <w:rsid w:val="00FF4836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AF5769"/>
  <w15:docId w15:val="{A9E38882-7A08-4232-8AA7-790F2E6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3D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7B5C"/>
    <w:pPr>
      <w:tabs>
        <w:tab w:val="center" w:pos="4320"/>
        <w:tab w:val="right" w:pos="8640"/>
      </w:tabs>
    </w:pPr>
    <w:rPr>
      <w:rFonts w:ascii="Courier New" w:hAnsi="Courier New"/>
    </w:rPr>
  </w:style>
  <w:style w:type="paragraph" w:styleId="NormalWeb">
    <w:name w:val="Normal (Web)"/>
    <w:basedOn w:val="Normal"/>
    <w:rsid w:val="002F7B5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Footer">
    <w:name w:val="footer"/>
    <w:basedOn w:val="Normal"/>
    <w:rsid w:val="005D74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97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7C6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sud\database\vba_find_and_replace\VBA%20Find%20and%20Replac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VBA Find and Replace.dotm</Template>
  <TotalTime>10</TotalTime>
  <Pages>7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</vt:lpstr>
    </vt:vector>
  </TitlesOfParts>
  <Company>NMCI</Company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</dc:title>
  <dc:creator>rifat</dc:creator>
  <cp:lastModifiedBy>rifat</cp:lastModifiedBy>
  <cp:revision>1</cp:revision>
  <dcterms:created xsi:type="dcterms:W3CDTF">2022-09-23T23:01:00Z</dcterms:created>
  <dcterms:modified xsi:type="dcterms:W3CDTF">2022-09-23T23:11:00Z</dcterms:modified>
</cp:coreProperties>
</file>